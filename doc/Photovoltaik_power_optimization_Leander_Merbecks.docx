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81D29" w14:textId="71C343C3" w:rsidR="00BB528F" w:rsidRPr="00967562" w:rsidRDefault="001B2C21" w:rsidP="00BB528F">
      <w:pPr>
        <w:jc w:val="center"/>
        <w:rPr>
          <w:b/>
          <w:bCs/>
          <w:szCs w:val="24"/>
        </w:rPr>
      </w:pPr>
      <w:r w:rsidRPr="00890951">
        <w:rPr>
          <w:b/>
          <w:bCs/>
          <w:sz w:val="36"/>
          <w:szCs w:val="36"/>
        </w:rPr>
        <w:t>Photovoltaic</w:t>
      </w:r>
      <w:r w:rsidRPr="00967562">
        <w:rPr>
          <w:b/>
          <w:bCs/>
          <w:sz w:val="28"/>
          <w:szCs w:val="28"/>
        </w:rPr>
        <w:t xml:space="preserve"> Power Matching</w:t>
      </w:r>
    </w:p>
    <w:p w14:paraId="6CB36796" w14:textId="77777777" w:rsidR="00BB528F" w:rsidRPr="00967562" w:rsidRDefault="00BB528F" w:rsidP="00BB528F">
      <w:pPr>
        <w:jc w:val="center"/>
        <w:rPr>
          <w:b/>
          <w:bCs/>
          <w:szCs w:val="24"/>
        </w:rPr>
      </w:pPr>
    </w:p>
    <w:p w14:paraId="3999E073" w14:textId="09C831AE" w:rsidR="00BB528F" w:rsidRPr="00967562" w:rsidRDefault="007C1306" w:rsidP="00BB528F">
      <w:pPr>
        <w:jc w:val="center"/>
        <w:rPr>
          <w:b/>
          <w:bCs/>
          <w:szCs w:val="24"/>
        </w:rPr>
      </w:pPr>
      <w:r w:rsidRPr="00890951">
        <w:rPr>
          <w:b/>
          <w:bCs/>
          <w:sz w:val="28"/>
          <w:szCs w:val="28"/>
        </w:rPr>
        <w:t>Leander</w:t>
      </w:r>
      <w:r w:rsidRPr="00967562">
        <w:rPr>
          <w:b/>
          <w:bCs/>
          <w:szCs w:val="24"/>
        </w:rPr>
        <w:t xml:space="preserve"> Merbecks</w:t>
      </w:r>
    </w:p>
    <w:p w14:paraId="77FABB35" w14:textId="18B5EBA3" w:rsidR="001B2C21" w:rsidRPr="007A6DA3" w:rsidRDefault="00886BE5" w:rsidP="007A6DA3">
      <w:pPr>
        <w:jc w:val="center"/>
        <w:rPr>
          <w:i/>
          <w:iCs/>
          <w:szCs w:val="24"/>
        </w:rPr>
      </w:pPr>
      <w:r w:rsidRPr="00967562">
        <w:rPr>
          <w:i/>
          <w:iCs/>
          <w:szCs w:val="24"/>
        </w:rPr>
        <w:t xml:space="preserve">Find this project on </w:t>
      </w:r>
      <w:hyperlink r:id="rId8" w:history="1">
        <w:r w:rsidR="00EE5178" w:rsidRPr="007A6DA3">
          <w:rPr>
            <w:rStyle w:val="Hyperlink"/>
            <w:i/>
            <w:iCs/>
            <w:szCs w:val="24"/>
          </w:rPr>
          <w:t>Git</w:t>
        </w:r>
        <w:r w:rsidR="00EE5178" w:rsidRPr="007A6DA3">
          <w:rPr>
            <w:rStyle w:val="Hyperlink"/>
            <w:i/>
            <w:iCs/>
            <w:szCs w:val="24"/>
          </w:rPr>
          <w:t>H</w:t>
        </w:r>
        <w:r w:rsidR="00EE5178" w:rsidRPr="007A6DA3">
          <w:rPr>
            <w:rStyle w:val="Hyperlink"/>
            <w:i/>
            <w:iCs/>
            <w:szCs w:val="24"/>
          </w:rPr>
          <w:t>ub</w:t>
        </w:r>
      </w:hyperlink>
    </w:p>
    <w:p w14:paraId="49929E20" w14:textId="110ABCC1" w:rsidR="001B2C21" w:rsidRPr="00967562" w:rsidRDefault="001B2C21" w:rsidP="001B2C21">
      <w:pPr>
        <w:pStyle w:val="berschrift1"/>
      </w:pPr>
      <w:r w:rsidRPr="00967562">
        <w:t>Introduction</w:t>
      </w:r>
    </w:p>
    <w:p w14:paraId="6112C9C5" w14:textId="6EDE2836" w:rsidR="001B2C21" w:rsidRPr="00967562" w:rsidRDefault="001B2C21" w:rsidP="001B2C21">
      <w:r w:rsidRPr="00967562">
        <w:t xml:space="preserve">In this document </w:t>
      </w:r>
      <w:r w:rsidR="00FE3D97">
        <w:t xml:space="preserve">the </w:t>
      </w:r>
      <w:r w:rsidRPr="00967562">
        <w:t xml:space="preserve">optimization of a photovoltaic system </w:t>
      </w:r>
      <w:r w:rsidR="00FE3D97">
        <w:t>is described</w:t>
      </w:r>
      <w:r w:rsidRPr="00967562">
        <w:t>. The motivation for the project is that while PV power systems have become readily available lately</w:t>
      </w:r>
      <w:r w:rsidR="00514217" w:rsidRPr="00967562">
        <w:t xml:space="preserve"> </w:t>
      </w:r>
      <w:r w:rsidRPr="00967562">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id w:val="-753510537"/>
          <w:citation/>
        </w:sdtPr>
        <w:sdtContent>
          <w:r w:rsidR="00514217" w:rsidRPr="00967562">
            <w:fldChar w:fldCharType="begin"/>
          </w:r>
          <w:r w:rsidR="00514217" w:rsidRPr="00967562">
            <w:instrText xml:space="preserve"> CITATION Kin02 \l 1031 </w:instrText>
          </w:r>
          <w:r w:rsidR="00514217" w:rsidRPr="00967562">
            <w:fldChar w:fldCharType="separate"/>
          </w:r>
          <w:r w:rsidR="003265F0">
            <w:rPr>
              <w:noProof/>
            </w:rPr>
            <w:t>[1]</w:t>
          </w:r>
          <w:r w:rsidR="00514217" w:rsidRPr="00967562">
            <w:fldChar w:fldCharType="end"/>
          </w:r>
        </w:sdtContent>
      </w:sdt>
      <w:r w:rsidRPr="00967562">
        <w:t xml:space="preserve">. Similar to the unsteady characteristic of the PV power system the power demand characteristic of residential homes is also non stationary. </w:t>
      </w:r>
      <w:r w:rsidR="009A0355" w:rsidRPr="00967562">
        <w:t xml:space="preserve">There is, however, little influence one can take on the shape of the demand characteristic of residential homes. </w:t>
      </w:r>
    </w:p>
    <w:p w14:paraId="3B7D3501" w14:textId="77777777" w:rsidR="007A6DA3" w:rsidRDefault="007A6DA3" w:rsidP="001B2C21"/>
    <w:p w14:paraId="3F547CD4" w14:textId="4D6741CD" w:rsidR="009A0355" w:rsidRPr="00967562" w:rsidRDefault="001B2C21" w:rsidP="001B2C21">
      <w:r w:rsidRPr="00967562">
        <w:t xml:space="preserve">The similarity between the power production and power demand characteristics coupled with the possibility </w:t>
      </w:r>
      <w:r w:rsidR="009A0355" w:rsidRPr="00967562">
        <w:t xml:space="preserve">of changing one of the characteristics shape motivates the search for an optimal PV system with regards to power matching. I.e. the system whose power production characteristic matches the most with the power demand characteristic. </w:t>
      </w:r>
    </w:p>
    <w:p w14:paraId="7A4BCFE1" w14:textId="77777777" w:rsidR="007A6DA3" w:rsidRDefault="007A6DA3" w:rsidP="001B2C21"/>
    <w:p w14:paraId="619DE388" w14:textId="591AF592" w:rsidR="001B2C21" w:rsidRPr="00967562" w:rsidRDefault="009A0355" w:rsidP="001B2C21">
      <w:r w:rsidRPr="00967562">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w:t>
      </w:r>
    </w:p>
    <w:p w14:paraId="0D1E1B36" w14:textId="3972A5FE" w:rsidR="004A1CD9" w:rsidRPr="00967562" w:rsidRDefault="00022386" w:rsidP="004A1CD9">
      <w:pPr>
        <w:pStyle w:val="berschrift1"/>
        <w:numPr>
          <w:ilvl w:val="0"/>
          <w:numId w:val="14"/>
        </w:numPr>
      </w:pPr>
      <w:r w:rsidRPr="00967562">
        <w:t>Modeling</w:t>
      </w:r>
    </w:p>
    <w:p w14:paraId="65902E97" w14:textId="72A3D085" w:rsidR="005436D2" w:rsidRPr="00967562" w:rsidRDefault="005436D2" w:rsidP="005436D2">
      <w:r w:rsidRPr="00967562">
        <w:t xml:space="preserve">To match the power characteristics of a </w:t>
      </w:r>
      <w:r w:rsidR="00532A2A" w:rsidRPr="00967562">
        <w:t xml:space="preserve">photovoltaic </w:t>
      </w:r>
      <w:r w:rsidRPr="00967562">
        <w:t>system</w:t>
      </w:r>
      <w:r w:rsidR="00532A2A" w:rsidRPr="00967562">
        <w:t xml:space="preserve"> (PVS)</w:t>
      </w:r>
      <w:r w:rsidRPr="00967562">
        <w:t xml:space="preserve"> to a power demand curve we first need to define a model that can compute these power characteristics based on driving design variables. </w:t>
      </w:r>
      <w:r w:rsidR="00532A2A" w:rsidRPr="00967562">
        <w:fldChar w:fldCharType="begin"/>
      </w:r>
      <w:r w:rsidR="00532A2A" w:rsidRPr="00967562">
        <w:instrText xml:space="preserve"> REF _Ref182829432 \h </w:instrText>
      </w:r>
      <w:r w:rsidR="00532A2A" w:rsidRPr="00967562">
        <w:fldChar w:fldCharType="separate"/>
      </w:r>
      <w:r w:rsidR="00A417BB" w:rsidRPr="00967562">
        <w:t xml:space="preserve">Figure </w:t>
      </w:r>
      <w:r w:rsidR="00A417BB">
        <w:rPr>
          <w:noProof/>
        </w:rPr>
        <w:t>1</w:t>
      </w:r>
      <w:r w:rsidR="00532A2A" w:rsidRPr="00967562">
        <w:fldChar w:fldCharType="end"/>
      </w:r>
      <w:r w:rsidR="00532A2A" w:rsidRPr="00967562">
        <w:t xml:space="preserve"> shows the model structure schematically. </w:t>
      </w:r>
    </w:p>
    <w:p w14:paraId="6F0B500B" w14:textId="77777777" w:rsidR="001F2182" w:rsidRPr="00967562" w:rsidRDefault="0018141B" w:rsidP="001F2182">
      <w:pPr>
        <w:keepNext/>
      </w:pPr>
      <w:r w:rsidRPr="00967562">
        <w:rPr>
          <w:noProof/>
        </w:rPr>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0B3112EA" w:rsidR="0018141B" w:rsidRPr="00967562" w:rsidRDefault="001F2182" w:rsidP="001F2182">
      <w:pPr>
        <w:pStyle w:val="Beschriftung"/>
        <w:jc w:val="center"/>
      </w:pPr>
      <w:bookmarkStart w:id="0" w:name="_Ref182829432"/>
      <w:r w:rsidRPr="00967562">
        <w:t xml:space="preserve">Figure </w:t>
      </w:r>
      <w:r w:rsidRPr="00967562">
        <w:fldChar w:fldCharType="begin"/>
      </w:r>
      <w:r w:rsidRPr="00967562">
        <w:instrText xml:space="preserve"> SEQ Figure \* ARABIC </w:instrText>
      </w:r>
      <w:r w:rsidRPr="00967562">
        <w:fldChar w:fldCharType="separate"/>
      </w:r>
      <w:r w:rsidR="00A417BB">
        <w:rPr>
          <w:noProof/>
        </w:rPr>
        <w:t>1</w:t>
      </w:r>
      <w:r w:rsidRPr="00967562">
        <w:fldChar w:fldCharType="end"/>
      </w:r>
      <w:bookmarkEnd w:id="0"/>
      <w:r w:rsidRPr="00967562">
        <w:t>: System model overview</w:t>
      </w:r>
    </w:p>
    <w:p w14:paraId="3CBE25FA" w14:textId="0AD795A4" w:rsidR="00532A2A" w:rsidRPr="00967562" w:rsidRDefault="00532A2A" w:rsidP="00532A2A">
      <w:r w:rsidRPr="00967562">
        <w:t>In the Figure</w:t>
      </w:r>
      <w:r w:rsidR="00C27CE7">
        <w:t>,</w:t>
      </w:r>
      <w:r w:rsidRPr="00967562">
        <w:t xml:space="preserve"> solid arrows indicate the composition of components into a subsystem. Dashed arrows indicate relationships between components of the model. The (sub-)system boundaries are shown as dash-dotted lines. </w:t>
      </w:r>
    </w:p>
    <w:p w14:paraId="579D440C" w14:textId="77777777" w:rsidR="00532A2A" w:rsidRPr="00967562" w:rsidRDefault="00532A2A" w:rsidP="00532A2A"/>
    <w:p w14:paraId="4E1B4397" w14:textId="2B85B8EA" w:rsidR="00532A2A" w:rsidRPr="00967562" w:rsidRDefault="00EB011A" w:rsidP="00532A2A">
      <w:r w:rsidRPr="00967562">
        <w:t>For this project the goal is to match the power characteristics for a single day. The system</w:t>
      </w:r>
      <w:r w:rsidR="00532A2A" w:rsidRPr="00967562">
        <w:t xml:space="preserve"> is </w:t>
      </w:r>
      <w:r w:rsidRPr="00967562">
        <w:t xml:space="preserve">thus </w:t>
      </w:r>
      <w:r w:rsidR="00532A2A" w:rsidRPr="00967562">
        <w:t>modeled for the fall equinox of 2024 at 22</w:t>
      </w:r>
      <w:r w:rsidR="00532A2A" w:rsidRPr="00967562">
        <w:rPr>
          <w:vertAlign w:val="superscript"/>
        </w:rPr>
        <w:t>nd</w:t>
      </w:r>
      <w:r w:rsidR="00532A2A" w:rsidRPr="00967562">
        <w:t xml:space="preserve"> of September 2024. </w:t>
      </w:r>
      <w:r w:rsidRPr="00967562">
        <w:t xml:space="preserve">The </w:t>
      </w:r>
      <w:r w:rsidR="00532A2A" w:rsidRPr="00967562">
        <w:t xml:space="preserve">equinox was chosen to keep computational demands low and obtain results that are closest to what is expected over a year. </w:t>
      </w:r>
    </w:p>
    <w:p w14:paraId="06FCC735" w14:textId="77777777" w:rsidR="00532A2A" w:rsidRPr="00967562" w:rsidRDefault="00532A2A" w:rsidP="00532A2A"/>
    <w:p w14:paraId="2A72FD71" w14:textId="1896B45D" w:rsidR="00532A2A" w:rsidRPr="00967562" w:rsidRDefault="00532A2A" w:rsidP="00532A2A">
      <w:r w:rsidRPr="00967562">
        <w:t xml:space="preserve">The systems location on earth is also an important parameter. As the </w:t>
      </w:r>
      <w:r w:rsidR="00EB011A" w:rsidRPr="00967562">
        <w:t>power demand</w:t>
      </w:r>
      <w:r w:rsidRPr="00967562">
        <w:t xml:space="preserve"> data is based on real data the (approximate) location of the</w:t>
      </w:r>
      <w:r w:rsidR="00EB011A" w:rsidRPr="00967562">
        <w:t xml:space="preserve"> origin of that data is used</w:t>
      </w:r>
      <w:r w:rsidRPr="00967562">
        <w:t xml:space="preserve">. The location coordinates are given in </w:t>
      </w:r>
      <w:r w:rsidRPr="00967562">
        <w:fldChar w:fldCharType="begin"/>
      </w:r>
      <w:r w:rsidRPr="00967562">
        <w:instrText xml:space="preserve"> REF _Ref182742051 \h </w:instrText>
      </w:r>
      <w:r w:rsidRPr="00967562">
        <w:fldChar w:fldCharType="separate"/>
      </w:r>
      <w:r w:rsidR="00A417BB" w:rsidRPr="00967562">
        <w:t xml:space="preserve">Table </w:t>
      </w:r>
      <w:r w:rsidR="00A417BB">
        <w:rPr>
          <w:noProof/>
        </w:rPr>
        <w:t>1</w:t>
      </w:r>
      <w:r w:rsidRPr="00967562">
        <w:fldChar w:fldCharType="end"/>
      </w:r>
      <w:r w:rsidRPr="00967562">
        <w:t>.</w:t>
      </w:r>
    </w:p>
    <w:p w14:paraId="1871B2F1" w14:textId="4B5FFD16" w:rsidR="00532A2A" w:rsidRPr="00967562" w:rsidRDefault="00532A2A" w:rsidP="007A6DA3">
      <w:pPr>
        <w:pStyle w:val="Beschriftung"/>
        <w:keepNext/>
        <w:jc w:val="center"/>
      </w:pPr>
      <w:bookmarkStart w:id="1" w:name="_Ref182742051"/>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1</w:t>
      </w:r>
      <w:r w:rsidR="00E8169B" w:rsidRPr="00967562">
        <w:fldChar w:fldCharType="end"/>
      </w:r>
      <w:bookmarkEnd w:id="1"/>
      <w:r w:rsidRPr="00967562">
        <w:t>: System location information</w:t>
      </w:r>
    </w:p>
    <w:tbl>
      <w:tblPr>
        <w:tblStyle w:val="EinfacheTabelle1"/>
        <w:tblW w:w="0" w:type="auto"/>
        <w:tblLook w:val="04A0" w:firstRow="1" w:lastRow="0" w:firstColumn="1" w:lastColumn="0" w:noHBand="0" w:noVBand="1"/>
      </w:tblPr>
      <w:tblGrid>
        <w:gridCol w:w="4247"/>
        <w:gridCol w:w="4247"/>
      </w:tblGrid>
      <w:tr w:rsidR="00532A2A" w:rsidRPr="00967562" w14:paraId="207837E5"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EA87B0" w14:textId="77777777" w:rsidR="00532A2A" w:rsidRPr="00967562" w:rsidRDefault="00532A2A" w:rsidP="00E07295">
            <w:r w:rsidRPr="00967562">
              <w:t>Variable</w:t>
            </w:r>
          </w:p>
        </w:tc>
        <w:tc>
          <w:tcPr>
            <w:tcW w:w="4247" w:type="dxa"/>
          </w:tcPr>
          <w:p w14:paraId="2C64575C" w14:textId="77777777" w:rsidR="00532A2A" w:rsidRPr="00967562" w:rsidRDefault="00532A2A" w:rsidP="00E07295">
            <w:pPr>
              <w:cnfStyle w:val="100000000000" w:firstRow="1" w:lastRow="0" w:firstColumn="0" w:lastColumn="0" w:oddVBand="0" w:evenVBand="0" w:oddHBand="0" w:evenHBand="0" w:firstRowFirstColumn="0" w:firstRowLastColumn="0" w:lastRowFirstColumn="0" w:lastRowLastColumn="0"/>
            </w:pPr>
            <w:r w:rsidRPr="00967562">
              <w:t>Value</w:t>
            </w:r>
          </w:p>
        </w:tc>
      </w:tr>
      <w:tr w:rsidR="00532A2A" w:rsidRPr="00967562" w14:paraId="460D29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50D01" w14:textId="77777777" w:rsidR="00532A2A" w:rsidRPr="00967562" w:rsidRDefault="00532A2A" w:rsidP="00E07295">
            <w:r w:rsidRPr="00967562">
              <w:t>Identifier</w:t>
            </w:r>
          </w:p>
        </w:tc>
        <w:tc>
          <w:tcPr>
            <w:tcW w:w="4247" w:type="dxa"/>
          </w:tcPr>
          <w:p w14:paraId="3FD0BDC6"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w:r w:rsidRPr="00967562">
              <w:t>Essen, Germany</w:t>
            </w:r>
          </w:p>
        </w:tc>
      </w:tr>
      <w:tr w:rsidR="00532A2A" w:rsidRPr="00967562" w14:paraId="6912BFA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2049609" w14:textId="77777777" w:rsidR="00532A2A" w:rsidRPr="00967562" w:rsidRDefault="00532A2A" w:rsidP="00E07295">
            <w:r w:rsidRPr="00967562">
              <w:t>Latitude</w:t>
            </w:r>
          </w:p>
        </w:tc>
        <w:tc>
          <w:tcPr>
            <w:tcW w:w="4247" w:type="dxa"/>
          </w:tcPr>
          <w:p w14:paraId="04FC95FD"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51.458069 °N</m:t>
                </m:r>
              </m:oMath>
            </m:oMathPara>
          </w:p>
        </w:tc>
      </w:tr>
      <w:tr w:rsidR="00532A2A" w:rsidRPr="00967562" w14:paraId="0099BA3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F4FA26F" w14:textId="77777777" w:rsidR="00532A2A" w:rsidRPr="00967562" w:rsidRDefault="00532A2A" w:rsidP="00E07295">
            <w:r w:rsidRPr="00967562">
              <w:t>Longitude</w:t>
            </w:r>
          </w:p>
        </w:tc>
        <w:tc>
          <w:tcPr>
            <w:tcW w:w="4247" w:type="dxa"/>
          </w:tcPr>
          <w:p w14:paraId="7D174407"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7.014761 °E</m:t>
                </m:r>
              </m:oMath>
            </m:oMathPara>
          </w:p>
        </w:tc>
      </w:tr>
      <w:tr w:rsidR="00532A2A" w:rsidRPr="00967562" w14:paraId="2A41013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48A1C50" w14:textId="77777777" w:rsidR="00532A2A" w:rsidRPr="00967562" w:rsidRDefault="00532A2A" w:rsidP="00E07295">
            <w:r w:rsidRPr="00967562">
              <w:t>Elevation</w:t>
            </w:r>
          </w:p>
        </w:tc>
        <w:tc>
          <w:tcPr>
            <w:tcW w:w="4247" w:type="dxa"/>
          </w:tcPr>
          <w:p w14:paraId="616CE95A"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116.0 m</m:t>
                </m:r>
              </m:oMath>
            </m:oMathPara>
          </w:p>
        </w:tc>
      </w:tr>
    </w:tbl>
    <w:p w14:paraId="3DC1C7D0" w14:textId="77777777" w:rsidR="00532A2A" w:rsidRPr="00967562" w:rsidRDefault="00532A2A" w:rsidP="00532A2A"/>
    <w:p w14:paraId="04462AFB" w14:textId="12EB9775" w:rsidR="00EB011A" w:rsidRPr="00967562" w:rsidRDefault="00EB011A" w:rsidP="00532A2A">
      <w:r w:rsidRPr="00967562">
        <w:lastRenderedPageBreak/>
        <w:t>In the following Chapters the individual components of the system model are explained briefly and the driving equations are derived.</w:t>
      </w:r>
    </w:p>
    <w:p w14:paraId="2A00039A" w14:textId="53FFCC5E" w:rsidR="005436D2" w:rsidRPr="00967562" w:rsidRDefault="001F2182" w:rsidP="001F2182">
      <w:pPr>
        <w:pStyle w:val="berschrift1"/>
        <w:numPr>
          <w:ilvl w:val="1"/>
          <w:numId w:val="9"/>
        </w:numPr>
      </w:pPr>
      <w:r w:rsidRPr="00967562">
        <w:t>Demand model</w:t>
      </w:r>
    </w:p>
    <w:p w14:paraId="09899D50" w14:textId="63D307DD" w:rsidR="00EB011A" w:rsidRPr="00967562" w:rsidRDefault="00532A2A" w:rsidP="00EB011A">
      <w:r w:rsidRPr="00967562">
        <w:t xml:space="preserve">The system model design starts with the power demand model as the power demand </w:t>
      </w:r>
      <w:r w:rsidR="00EB011A" w:rsidRPr="00967562">
        <w:t xml:space="preserve">characteristic </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oMath>
      <w:r w:rsidRPr="00967562">
        <w:t xml:space="preserve"> dictates the behavior of other system components in the system model as indicated by the dashed arrows in </w:t>
      </w:r>
      <w:r w:rsidRPr="00967562">
        <w:fldChar w:fldCharType="begin"/>
      </w:r>
      <w:r w:rsidRPr="00967562">
        <w:instrText xml:space="preserve"> REF _Ref182829432 \h </w:instrText>
      </w:r>
      <w:r w:rsidRPr="00967562">
        <w:fldChar w:fldCharType="separate"/>
      </w:r>
      <w:r w:rsidR="00A417BB" w:rsidRPr="00967562">
        <w:t xml:space="preserve">Figure </w:t>
      </w:r>
      <w:r w:rsidR="00A417BB">
        <w:rPr>
          <w:noProof/>
        </w:rPr>
        <w:t>1</w:t>
      </w:r>
      <w:r w:rsidRPr="00967562">
        <w:fldChar w:fldCharType="end"/>
      </w:r>
      <w:r w:rsidRPr="00967562">
        <w:t>.</w:t>
      </w:r>
      <w:r w:rsidR="00EB011A" w:rsidRPr="00967562">
        <w:t xml:space="preserve"> The demand characteristic is derived from real world data that is shown in </w:t>
      </w:r>
      <w:r w:rsidR="00EB011A" w:rsidRPr="00967562">
        <w:fldChar w:fldCharType="begin"/>
      </w:r>
      <w:r w:rsidR="00EB011A" w:rsidRPr="00967562">
        <w:instrText xml:space="preserve"> REF _Ref182830254 \h </w:instrText>
      </w:r>
      <w:r w:rsidR="00EB011A" w:rsidRPr="00967562">
        <w:fldChar w:fldCharType="separate"/>
      </w:r>
      <w:r w:rsidR="00A417BB" w:rsidRPr="00967562">
        <w:t xml:space="preserve">Figure </w:t>
      </w:r>
      <w:r w:rsidR="00A417BB">
        <w:rPr>
          <w:noProof/>
        </w:rPr>
        <w:t>2</w:t>
      </w:r>
      <w:r w:rsidR="00EB011A" w:rsidRPr="00967562">
        <w:fldChar w:fldCharType="end"/>
      </w:r>
      <w:r w:rsidR="00EB011A" w:rsidRPr="00967562">
        <w:t>.</w:t>
      </w:r>
    </w:p>
    <w:p w14:paraId="06B1E60C" w14:textId="042138B8" w:rsidR="00EB011A" w:rsidRPr="00967562" w:rsidRDefault="00EB011A" w:rsidP="00EB011A">
      <w:pPr>
        <w:keepNext/>
      </w:pPr>
      <w:r w:rsidRPr="00967562">
        <w:rPr>
          <w:noProof/>
        </w:rPr>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9"/>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10"/>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09140ABE" w:rsidR="00EB011A" w:rsidRPr="00967562" w:rsidRDefault="00EB011A" w:rsidP="00EB011A">
      <w:pPr>
        <w:pStyle w:val="Beschriftung"/>
      </w:pPr>
      <w:bookmarkStart w:id="2" w:name="_Ref18283025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2</w:t>
      </w:r>
      <w:r w:rsidR="00241816" w:rsidRPr="00967562">
        <w:fldChar w:fldCharType="end"/>
      </w:r>
      <w:bookmarkEnd w:id="2"/>
      <w:r w:rsidRPr="00967562">
        <w:t xml:space="preserve">: Reference data for the demand characteristics of a residential </w:t>
      </w:r>
      <w:proofErr w:type="spellStart"/>
      <w:r w:rsidRPr="00967562">
        <w:t>home.Source</w:t>
      </w:r>
      <w:proofErr w:type="spellEnd"/>
      <w:r w:rsidRPr="00967562">
        <w:t>: Andreas Merbecks</w:t>
      </w:r>
    </w:p>
    <w:p w14:paraId="6E0235D2" w14:textId="6E0A81E3" w:rsidR="00EB011A" w:rsidRPr="00967562" w:rsidRDefault="00EB011A" w:rsidP="00EB011A">
      <w:r w:rsidRPr="00967562">
        <w:t xml:space="preserve">There are two different characteristics available and they will be combined into a worst case demand characteristic. For this the data is first digitalized using the </w:t>
      </w:r>
      <w:proofErr w:type="spellStart"/>
      <w:r w:rsidRPr="00967562">
        <w:t>WebPlotDigitizer</w:t>
      </w:r>
      <w:proofErr w:type="spellEnd"/>
      <w:sdt>
        <w:sdtPr>
          <w:id w:val="-203866469"/>
          <w:citation/>
        </w:sdtPr>
        <w:sdtContent>
          <w:r w:rsidRPr="00967562">
            <w:fldChar w:fldCharType="begin"/>
          </w:r>
          <w:r w:rsidRPr="00967562">
            <w:instrText xml:space="preserve"> CITATION Ank24 \l 1031 </w:instrText>
          </w:r>
          <w:r w:rsidRPr="00967562">
            <w:fldChar w:fldCharType="separate"/>
          </w:r>
          <w:r w:rsidR="003265F0">
            <w:rPr>
              <w:noProof/>
            </w:rPr>
            <w:t xml:space="preserve"> [2]</w:t>
          </w:r>
          <w:r w:rsidRPr="00967562">
            <w:fldChar w:fldCharType="end"/>
          </w:r>
        </w:sdtContent>
      </w:sdt>
      <w:r w:rsidRPr="00967562">
        <w:t xml:space="preserve">. Subsequently the for each time of day the maximum of the two characteristics is taken to generate a worst case power demand characteristic. The resulting power demand characteristic of this residential home can be seen in </w:t>
      </w:r>
      <w:r w:rsidR="00F64877" w:rsidRPr="00967562">
        <w:fldChar w:fldCharType="begin"/>
      </w:r>
      <w:r w:rsidR="00F64877" w:rsidRPr="00967562">
        <w:instrText xml:space="preserve"> REF _Ref182831067 \h </w:instrText>
      </w:r>
      <w:r w:rsidR="00F64877" w:rsidRPr="00967562">
        <w:fldChar w:fldCharType="separate"/>
      </w:r>
      <w:r w:rsidR="00A417BB" w:rsidRPr="00967562">
        <w:t xml:space="preserve">Figure </w:t>
      </w:r>
      <w:r w:rsidR="00A417BB">
        <w:rPr>
          <w:noProof/>
        </w:rPr>
        <w:t>3</w:t>
      </w:r>
      <w:r w:rsidR="00F64877" w:rsidRPr="00967562">
        <w:fldChar w:fldCharType="end"/>
      </w:r>
      <w:r w:rsidR="00F64877" w:rsidRPr="00967562">
        <w:t>.</w:t>
      </w:r>
    </w:p>
    <w:p w14:paraId="159C3778" w14:textId="77777777" w:rsidR="00F64877" w:rsidRPr="00967562" w:rsidRDefault="004B7D0E" w:rsidP="00F64877">
      <w:pPr>
        <w:keepNext/>
      </w:pPr>
      <w:r w:rsidRPr="00967562">
        <w:rPr>
          <w:noProof/>
        </w:rPr>
        <mc:AlternateContent>
          <mc:Choice Requires="wpc">
            <w:drawing>
              <wp:inline distT="0" distB="0" distL="0" distR="0" wp14:anchorId="4A70E26C" wp14:editId="63B2FF54">
                <wp:extent cx="5400040" cy="2847727"/>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817875" y="6"/>
                            <a:ext cx="3600000" cy="2811727"/>
                          </a:xfrm>
                          <a:prstGeom prst="rect">
                            <a:avLst/>
                          </a:prstGeom>
                        </pic:spPr>
                      </pic:pic>
                    </wpc:wpc>
                  </a:graphicData>
                </a:graphic>
              </wp:inline>
            </w:drawing>
          </mc:Choice>
          <mc:Fallback>
            <w:pict>
              <v:group w14:anchorId="222E2AE4" id="Zeichenbereich 53" o:spid="_x0000_s1026" editas="canvas" style="width:425.2pt;height:224.25pt;mso-position-horizontal-relative:char;mso-position-vertical-relative:line" coordsize="54000,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">
                <v:shape id="_x0000_s1027" type="#_x0000_t75" style="position:absolute;width:54000;height:28473;visibility:visible;mso-wrap-style:square" filled="t">
                  <v:fill o:detectmouseclick="t"/>
                  <v:path o:connecttype="none"/>
                </v:shape>
                <v:shape id="Grafik 1194479611" o:spid="_x0000_s1028" type="#_x0000_t75" style="position:absolute;left:8178;width:36000;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3E05B9AB" w:rsidR="00F64877" w:rsidRPr="00967562" w:rsidRDefault="00F64877" w:rsidP="00F64877">
      <w:pPr>
        <w:pStyle w:val="Beschriftung"/>
        <w:jc w:val="center"/>
      </w:pPr>
      <w:bookmarkStart w:id="3" w:name="_Ref18283106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3</w:t>
      </w:r>
      <w:r w:rsidR="00241816" w:rsidRPr="00967562">
        <w:fldChar w:fldCharType="end"/>
      </w:r>
      <w:bookmarkEnd w:id="3"/>
      <w:r w:rsidRPr="00967562">
        <w:t>: Power demand characteristic derived from real world data.</w:t>
      </w:r>
    </w:p>
    <w:p w14:paraId="55681301" w14:textId="10F97716" w:rsidR="001F2182" w:rsidRPr="00967562" w:rsidRDefault="001F2182" w:rsidP="001F2182">
      <w:pPr>
        <w:pStyle w:val="berschrift1"/>
        <w:numPr>
          <w:ilvl w:val="1"/>
          <w:numId w:val="9"/>
        </w:numPr>
      </w:pPr>
      <w:r w:rsidRPr="00967562">
        <w:lastRenderedPageBreak/>
        <w:t>Photovoltaic panel model</w:t>
      </w:r>
    </w:p>
    <w:p w14:paraId="462A7BDF" w14:textId="50E955D9" w:rsidR="001F2182" w:rsidRPr="00967562" w:rsidRDefault="00F64877" w:rsidP="001F2182">
      <w:r w:rsidRPr="00967562">
        <w:t xml:space="preserve">In this project we model the power produced by a photovoltaic (PV)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(ϕ, τ, t)</m:t>
        </m:r>
      </m:oMath>
      <w:r w:rsidRPr="00967562">
        <w:t xml:space="preserve"> based on its orientation defined by the azimuth </w:t>
      </w:r>
      <m:oMath>
        <m:r>
          <w:rPr>
            <w:rFonts w:ascii="Cambria Math" w:hAnsi="Cambria Math"/>
          </w:rPr>
          <m:t>ϕ</m:t>
        </m:r>
      </m:oMath>
      <w:r w:rsidRPr="00967562">
        <w:t xml:space="preserve"> and the tilt angle </w:t>
      </w:r>
      <m:oMath>
        <m:r>
          <w:rPr>
            <w:rFonts w:ascii="Cambria Math" w:hAnsi="Cambria Math"/>
          </w:rPr>
          <m:t>τ</m:t>
        </m:r>
      </m:oMath>
      <w:r w:rsidRPr="00967562">
        <w:t xml:space="preserve">. The two angles are shown in </w:t>
      </w:r>
      <w:r w:rsidRPr="00967562">
        <w:fldChar w:fldCharType="begin"/>
      </w:r>
      <w:r w:rsidRPr="00967562">
        <w:instrText xml:space="preserve"> REF _Ref180954374 \h </w:instrText>
      </w:r>
      <w:r w:rsidRPr="00967562">
        <w:fldChar w:fldCharType="separate"/>
      </w:r>
      <w:r w:rsidR="00A417BB" w:rsidRPr="00967562">
        <w:t xml:space="preserve">Figure </w:t>
      </w:r>
      <w:r w:rsidR="00A417BB">
        <w:rPr>
          <w:noProof/>
        </w:rPr>
        <w:t>4</w:t>
      </w:r>
      <w:r w:rsidRPr="00967562">
        <w:fldChar w:fldCharType="end"/>
      </w:r>
      <w:r w:rsidR="004A1CD9" w:rsidRPr="00967562">
        <w:t xml:space="preserve"> for a location on earth.</w:t>
      </w:r>
    </w:p>
    <w:p w14:paraId="65AD4F42" w14:textId="77777777" w:rsidR="00F64877" w:rsidRPr="00967562" w:rsidRDefault="00F64877" w:rsidP="00F64877">
      <w:r w:rsidRPr="00967562">
        <w:rPr>
          <w:noProof/>
        </w:rPr>
        <mc:AlternateContent>
          <mc:Choice Requires="wpc">
            <w:drawing>
              <wp:inline distT="0" distB="0" distL="0" distR="0" wp14:anchorId="10779ED6" wp14:editId="0AE31473">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5"/>
                            <a:ext cx="2025915" cy="2628028"/>
                            <a:chOff x="0" y="59164"/>
                            <a:chExt cx="3446736" cy="4471124"/>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64"/>
                              <a:ext cx="440270" cy="694659"/>
                            </a:xfrm>
                            <a:prstGeom prst="rect">
                              <a:avLst/>
                            </a:prstGeom>
                            <a:noFill/>
                          </wps:spPr>
                          <wps:txbx>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5629"/>
                              <a:ext cx="661098" cy="694659"/>
                            </a:xfrm>
                            <a:prstGeom prst="rect">
                              <a:avLst/>
                            </a:prstGeom>
                            <a:noFill/>
                          </wps:spPr>
                          <wps:txbx>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490"/>
                              <a:ext cx="762593" cy="694659"/>
                            </a:xfrm>
                            <a:prstGeom prst="rect">
                              <a:avLst/>
                            </a:prstGeom>
                            <a:noFill/>
                          </wps:spPr>
                          <wps:txbx>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1" coordorigin=",591" coordsize="34467,4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4403;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45" o:spid="_x0000_s1064" type="#_x0000_t202" style="position:absolute;left:21833;top:38356;width:6611;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46" o:spid="_x0000_s1065" type="#_x0000_t202" style="position:absolute;top:15564;width:762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6CC807EC" w:rsidR="00F64877" w:rsidRPr="00967562" w:rsidRDefault="00F64877" w:rsidP="00F64877">
      <w:pPr>
        <w:pStyle w:val="Beschriftung"/>
      </w:pPr>
      <w:bookmarkStart w:id="4" w:name="_Ref180954374"/>
      <w:bookmarkStart w:id="5" w:name="_Ref180954369"/>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4</w:t>
      </w:r>
      <w:r w:rsidR="00241816" w:rsidRPr="00967562">
        <w:fldChar w:fldCharType="end"/>
      </w:r>
      <w:bookmarkEnd w:id="4"/>
      <w:r w:rsidRPr="00967562">
        <w:t>: Tilt and azimuth of a PV panel</w:t>
      </w:r>
      <w:bookmarkEnd w:id="5"/>
      <w:r w:rsidR="008C4401" w:rsidRPr="00967562">
        <w:t xml:space="preserve">, front panel surface normal in red. </w:t>
      </w:r>
    </w:p>
    <w:p w14:paraId="416630F4" w14:textId="44E18F04" w:rsidR="00F64877" w:rsidRPr="00967562" w:rsidRDefault="004A1CD9" w:rsidP="001F2182">
      <w:r w:rsidRPr="00967562">
        <w:t xml:space="preserve">As shown in </w:t>
      </w:r>
      <w:r w:rsidRPr="00967562">
        <w:fldChar w:fldCharType="begin"/>
      </w:r>
      <w:r w:rsidRPr="00967562">
        <w:instrText xml:space="preserve"> REF _Ref180954374 \h </w:instrText>
      </w:r>
      <w:r w:rsidRPr="00967562">
        <w:fldChar w:fldCharType="separate"/>
      </w:r>
      <w:r w:rsidR="00A417BB" w:rsidRPr="00967562">
        <w:t xml:space="preserve">Figure </w:t>
      </w:r>
      <w:r w:rsidR="00A417BB">
        <w:rPr>
          <w:noProof/>
        </w:rPr>
        <w:t>4</w:t>
      </w:r>
      <w:r w:rsidRPr="00967562">
        <w:fldChar w:fldCharType="end"/>
      </w:r>
      <w:r w:rsidRPr="00967562">
        <w:t xml:space="preserve"> a north west up </w:t>
      </w:r>
      <w:r w:rsidR="008C4401" w:rsidRPr="00967562">
        <w:t xml:space="preserve">(NWU) </w:t>
      </w:r>
      <w:r w:rsidRPr="00967562">
        <w:t xml:space="preserve">coordinate frame is used for all components in this project. This results in the azimuth of the panel to be mathematically negative explaining the sign in the Figure. </w:t>
      </w:r>
    </w:p>
    <w:p w14:paraId="2EA3F115" w14:textId="77777777" w:rsidR="004A1CD9" w:rsidRPr="00967562" w:rsidRDefault="004A1CD9" w:rsidP="001F2182"/>
    <w:p w14:paraId="22D0A172" w14:textId="77777777" w:rsidR="004F151C" w:rsidRPr="00967562" w:rsidRDefault="004A1CD9" w:rsidP="001F2182">
      <w:r w:rsidRPr="00967562">
        <w:t xml:space="preserve">The power characteristic of the panel takes into account two influences. First the influence of angle of incidence and second the influence of atmospheric absorption. Both these influences are modeled as factors </w:t>
      </w:r>
      <w:r w:rsidR="004F151C" w:rsidRPr="00967562">
        <w:t>between zero and one that are multiplied with the maximum panel power:</w:t>
      </w:r>
    </w:p>
    <w:p w14:paraId="5F58AB19" w14:textId="2BB0C296" w:rsidR="004F151C"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ϕ,τ,t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oMath>
      </m:oMathPara>
    </w:p>
    <w:p w14:paraId="4DB313BB" w14:textId="77777777" w:rsidR="008C4401" w:rsidRPr="00967562" w:rsidRDefault="004F151C" w:rsidP="001F2182">
      <w:r w:rsidRPr="00967562">
        <w:t xml:space="preserve"> The maximum panel power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8C4401" w:rsidRPr="00967562">
        <w:t xml:space="preserve"> denotes the power the panel produces if it lies flat on the ground and sunlight is shining perpendicular onto the front surface. In this project the maximum power is set to</w:t>
      </w:r>
    </w:p>
    <w:p w14:paraId="6E06485E" w14:textId="60B53456" w:rsidR="008C4401"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=250W.</m:t>
          </m:r>
        </m:oMath>
      </m:oMathPara>
    </w:p>
    <w:p w14:paraId="457C3421" w14:textId="0213239B" w:rsidR="004A1CD9" w:rsidRPr="00967562" w:rsidRDefault="008C4401" w:rsidP="001F2182">
      <w:r w:rsidRPr="00967562">
        <w:t xml:space="preserve">The factor </w:t>
      </w: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oMath>
      <w:r w:rsidRPr="00967562">
        <w:t xml:space="preserve"> models the influence of the angle of incidence between the panels normal and the direction of incoming light. The atmospheric absorption is model using the factor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(t)</m:t>
        </m:r>
      </m:oMath>
      <w:r w:rsidRPr="00967562">
        <w:t>.</w:t>
      </w:r>
    </w:p>
    <w:p w14:paraId="4DBFB818" w14:textId="77777777" w:rsidR="008C4401" w:rsidRPr="00967562" w:rsidRDefault="008C4401" w:rsidP="001F2182"/>
    <w:p w14:paraId="42721E93" w14:textId="5F76DF64" w:rsidR="008C4401" w:rsidRPr="00967562" w:rsidRDefault="00C27CE7" w:rsidP="001F2182">
      <w:r>
        <w:t>T</w:t>
      </w:r>
      <w:r w:rsidR="008C4401" w:rsidRPr="00967562">
        <w:t xml:space="preserve">he panel normal is needed to model the influence of the angle of incidence. Using the geometry in </w:t>
      </w:r>
      <w:r w:rsidR="008C4401" w:rsidRPr="00967562">
        <w:fldChar w:fldCharType="begin"/>
      </w:r>
      <w:r w:rsidR="008C4401" w:rsidRPr="00967562">
        <w:instrText xml:space="preserve"> REF _Ref180954374 \h </w:instrText>
      </w:r>
      <w:r w:rsidR="008C4401" w:rsidRPr="00967562">
        <w:fldChar w:fldCharType="separate"/>
      </w:r>
      <w:r w:rsidR="00A417BB" w:rsidRPr="00967562">
        <w:t xml:space="preserve">Figure </w:t>
      </w:r>
      <w:r w:rsidR="00A417BB">
        <w:rPr>
          <w:noProof/>
        </w:rPr>
        <w:t>4</w:t>
      </w:r>
      <w:r w:rsidR="008C4401" w:rsidRPr="00967562">
        <w:fldChar w:fldCharType="end"/>
      </w:r>
      <w:r w:rsidR="008C4401" w:rsidRPr="00967562">
        <w:t xml:space="preserve"> equations for the panel normal in the given NWU frame can be</w:t>
      </w:r>
      <w:r w:rsidR="00435240" w:rsidRPr="00967562">
        <w:t xml:space="preserve"> calculated as follows:</w:t>
      </w:r>
    </w:p>
    <w:p w14:paraId="029ED373" w14:textId="285E1D80" w:rsidR="00435240" w:rsidRPr="00967562" w:rsidRDefault="00000000" w:rsidP="00435240">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panel</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panel</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τ</m:t>
              </m:r>
            </m:e>
          </m:func>
          <m:r>
            <w:rPr>
              <w:rFonts w:ascii="Cambria Math" w:hAnsi="Cambria Math"/>
            </w:rPr>
            <m:t>.</m:t>
          </m:r>
        </m:oMath>
      </m:oMathPara>
    </w:p>
    <w:p w14:paraId="57DADEB6" w14:textId="676E6C04" w:rsidR="00435240" w:rsidRPr="00967562" w:rsidRDefault="00435240" w:rsidP="001F2182">
      <w:r w:rsidRPr="00967562">
        <w:t xml:space="preserve">Per definition the panel normal is of length one. </w:t>
      </w:r>
      <w:r w:rsidR="00A42A9B" w:rsidRPr="00967562">
        <w:t xml:space="preserve">The sign of the azimuth is flipped to comply with the mathematical positive direction of angles. </w:t>
      </w:r>
      <w:r w:rsidR="00987E04" w:rsidRPr="00967562">
        <w:t xml:space="preserve">With this panel normal and other variables that are described in the following sections the influence factors can be defined. </w:t>
      </w:r>
    </w:p>
    <w:p w14:paraId="1942A21D" w14:textId="7BE2B0F9" w:rsidR="001F2182" w:rsidRPr="00967562" w:rsidRDefault="001F2182" w:rsidP="001F2182">
      <w:pPr>
        <w:pStyle w:val="berschrift1"/>
        <w:numPr>
          <w:ilvl w:val="2"/>
          <w:numId w:val="9"/>
        </w:numPr>
      </w:pPr>
      <w:r w:rsidRPr="00967562">
        <w:t>Sun Model</w:t>
      </w:r>
    </w:p>
    <w:p w14:paraId="13ADB351" w14:textId="0FA352F4" w:rsidR="001F2182" w:rsidRPr="00967562" w:rsidRDefault="00375F2D" w:rsidP="001F2182">
      <w:r w:rsidRPr="00967562">
        <w:t>For the influenc</w:t>
      </w:r>
      <w:r w:rsidR="00987E04" w:rsidRPr="00967562">
        <w:t>e</w:t>
      </w:r>
      <w:r w:rsidRPr="00967562">
        <w:t xml:space="preserve"> factors described in the </w:t>
      </w:r>
      <w:r w:rsidR="00987E04" w:rsidRPr="00967562">
        <w:t>previous Chapter information on the suns position is needed as well. In this project this information is handled as a sun 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oMath>
      <w:r w:rsidR="00987E04" w:rsidRPr="00967562">
        <w:t xml:space="preserve"> that points from the location of the system to the position of the sun in the sky above the system. The sun position in the sky is defined by the azimuth </w:t>
      </w:r>
      <m:oMath>
        <m:r>
          <w:rPr>
            <w:rFonts w:ascii="Cambria Math" w:hAnsi="Cambria Math"/>
          </w:rPr>
          <m:t>α</m:t>
        </m:r>
      </m:oMath>
      <w:r w:rsidR="00987E04" w:rsidRPr="00967562">
        <w:t xml:space="preserve"> and the elevation </w:t>
      </w:r>
      <m:oMath>
        <m:r>
          <w:rPr>
            <w:rFonts w:ascii="Cambria Math" w:hAnsi="Cambria Math"/>
          </w:rPr>
          <m:t>η</m:t>
        </m:r>
      </m:oMath>
      <w:r w:rsidR="00987E04" w:rsidRPr="00967562">
        <w:t xml:space="preserve">. </w:t>
      </w:r>
      <w:r w:rsidR="00556978" w:rsidRPr="00967562">
        <w:t xml:space="preserve">These two angles and the geometry of the sun position are defined in </w:t>
      </w:r>
      <w:r w:rsidR="00556978" w:rsidRPr="00967562">
        <w:fldChar w:fldCharType="begin"/>
      </w:r>
      <w:r w:rsidR="00556978" w:rsidRPr="00967562">
        <w:instrText xml:space="preserve"> REF _Ref182743723 \h </w:instrText>
      </w:r>
      <w:r w:rsidR="00556978" w:rsidRPr="00967562">
        <w:fldChar w:fldCharType="separate"/>
      </w:r>
      <w:r w:rsidR="00A417BB" w:rsidRPr="00967562">
        <w:t xml:space="preserve">Figure </w:t>
      </w:r>
      <w:r w:rsidR="00A417BB">
        <w:rPr>
          <w:noProof/>
        </w:rPr>
        <w:t>5</w:t>
      </w:r>
      <w:r w:rsidR="00556978" w:rsidRPr="00967562">
        <w:fldChar w:fldCharType="end"/>
      </w:r>
      <w:r w:rsidR="00556978" w:rsidRPr="00967562">
        <w:t xml:space="preserve">. A NWU coordinate frame is used again which is why the sun azimuth has to be shown as negative. </w:t>
      </w:r>
    </w:p>
    <w:p w14:paraId="44C0E4ED" w14:textId="77777777" w:rsidR="00987E04" w:rsidRPr="00967562" w:rsidRDefault="00987E04" w:rsidP="00987E04">
      <w:pPr>
        <w:keepNext/>
      </w:pPr>
      <w:r w:rsidRPr="00967562">
        <w:rPr>
          <w:noProof/>
        </w:rPr>
        <mc:AlternateContent>
          <mc:Choice Requires="wpc">
            <w:drawing>
              <wp:inline distT="0" distB="0" distL="0" distR="0" wp14:anchorId="2A6E8052" wp14:editId="4D481702">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726678"/>
                              <a:chOff x="2006138" y="2147052"/>
                              <a:chExt cx="2280653" cy="1726677"/>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726677"/>
                                <a:chOff x="2006138" y="2147052"/>
                                <a:chExt cx="2280653" cy="1726677"/>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746237" y="3371651"/>
                                  <a:ext cx="295156" cy="502078"/>
                                </a:xfrm>
                                <a:prstGeom prst="rect">
                                  <a:avLst/>
                                </a:prstGeom>
                                <a:noFill/>
                              </wps:spPr>
                              <wps:txbx>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789486"/>
                              <a:chOff x="3111733" y="2084242"/>
                              <a:chExt cx="1360578" cy="1789486"/>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11733" y="3371650"/>
                                <a:ext cx="387295" cy="502078"/>
                              </a:xfrm>
                              <a:prstGeom prst="rect">
                                <a:avLst/>
                              </a:prstGeom>
                              <a:noFill/>
                            </wps:spPr>
                            <wps:txbx>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12" o:spid="_x0000_s1099" type="#_x0000_t202" style="position:absolute;left:27462;top:33716;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7895" coordorigin="31117,20842" coordsize="13605,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117;top:33716;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77CF1C3D" w:rsidR="00987E04" w:rsidRPr="00967562" w:rsidRDefault="00987E04" w:rsidP="00987E04">
      <w:pPr>
        <w:pStyle w:val="Beschriftung"/>
        <w:jc w:val="center"/>
      </w:pPr>
      <w:bookmarkStart w:id="6" w:name="_Ref18274372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5</w:t>
      </w:r>
      <w:r w:rsidR="00241816" w:rsidRPr="00967562">
        <w:fldChar w:fldCharType="end"/>
      </w:r>
      <w:bookmarkEnd w:id="6"/>
      <w:r w:rsidRPr="00967562">
        <w:t xml:space="preserve">: Angles for the sun </w:t>
      </w:r>
      <w:r w:rsidR="00556978" w:rsidRPr="00967562">
        <w:t>position, sun normal in red.</w:t>
      </w:r>
    </w:p>
    <w:p w14:paraId="1740AD80" w14:textId="2F451407" w:rsidR="00987E04" w:rsidRPr="00967562" w:rsidRDefault="00556978" w:rsidP="001F2182">
      <w:r w:rsidRPr="00967562">
        <w:t>The sun normal for a sun position in this coordinate frame can now be defined as follows:</w:t>
      </w:r>
    </w:p>
    <w:p w14:paraId="2CFE43FC" w14:textId="142F1FA8" w:rsidR="00556978" w:rsidRPr="00967562" w:rsidRDefault="00000000" w:rsidP="0055697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sun</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sun</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(90°-η</m:t>
              </m:r>
            </m:e>
          </m:func>
          <m:r>
            <w:rPr>
              <w:rFonts w:ascii="Cambria Math" w:hAnsi="Cambria Math"/>
            </w:rPr>
            <m:t>).</m:t>
          </m:r>
        </m:oMath>
      </m:oMathPara>
    </w:p>
    <w:p w14:paraId="39DB4BF8" w14:textId="4A872D83" w:rsidR="00556978" w:rsidRPr="00967562" w:rsidRDefault="00C27CE7" w:rsidP="001F2182">
      <w:r>
        <w:t>T</w:t>
      </w:r>
      <w:r w:rsidR="00C66567" w:rsidRPr="00967562">
        <w:t xml:space="preserve">he sun does not stay at one position during the course of a day but travels along the sky. This means that the azimuth and the elevation and thus also the sun normal are time dependent. To model these time dependent sun </w:t>
      </w:r>
      <w:proofErr w:type="spellStart"/>
      <w:r w:rsidR="00C66567" w:rsidRPr="00967562">
        <w:t>normals</w:t>
      </w:r>
      <w:proofErr w:type="spellEnd"/>
      <w:r w:rsidR="00C66567" w:rsidRPr="00967562">
        <w:t xml:space="preserve"> ephemeris data is needed.</w:t>
      </w:r>
    </w:p>
    <w:p w14:paraId="27AF0B4C" w14:textId="77777777" w:rsidR="00C66567" w:rsidRPr="00967562" w:rsidRDefault="00C66567" w:rsidP="001F2182"/>
    <w:p w14:paraId="24AF00DA" w14:textId="716D6D14" w:rsidR="00C66567" w:rsidRPr="00967562" w:rsidRDefault="00C66567" w:rsidP="001F2182">
      <w:proofErr w:type="spellStart"/>
      <w:r w:rsidRPr="00967562">
        <w:t>Astropy</w:t>
      </w:r>
      <w:proofErr w:type="spellEnd"/>
      <w:r w:rsidRPr="00967562">
        <w:t xml:space="preserve"> </w:t>
      </w:r>
      <w:sdt>
        <w:sdtPr>
          <w:id w:val="916671984"/>
          <w:citation/>
        </w:sdtPr>
        <w:sdtContent>
          <w:r w:rsidRPr="00967562">
            <w:fldChar w:fldCharType="begin"/>
          </w:r>
          <w:r w:rsidRPr="00967562">
            <w:instrText xml:space="preserve"> CITATION astropy_2013 \l 1031 </w:instrText>
          </w:r>
          <w:r w:rsidRPr="00967562">
            <w:fldChar w:fldCharType="separate"/>
          </w:r>
          <w:r w:rsidR="003265F0">
            <w:rPr>
              <w:noProof/>
            </w:rPr>
            <w:t>[3]</w:t>
          </w:r>
          <w:r w:rsidRPr="00967562">
            <w:fldChar w:fldCharType="end"/>
          </w:r>
        </w:sdtContent>
      </w:sdt>
      <w:sdt>
        <w:sdtPr>
          <w:id w:val="1104385300"/>
          <w:citation/>
        </w:sdtPr>
        <w:sdtContent>
          <w:r w:rsidRPr="00967562">
            <w:fldChar w:fldCharType="begin"/>
          </w:r>
          <w:r w:rsidRPr="00967562">
            <w:instrText xml:space="preserve"> CITATION astropy_2018 \l 1031 </w:instrText>
          </w:r>
          <w:r w:rsidRPr="00967562">
            <w:fldChar w:fldCharType="separate"/>
          </w:r>
          <w:r w:rsidR="003265F0">
            <w:rPr>
              <w:noProof/>
            </w:rPr>
            <w:t xml:space="preserve"> [4]</w:t>
          </w:r>
          <w:r w:rsidRPr="00967562">
            <w:fldChar w:fldCharType="end"/>
          </w:r>
        </w:sdtContent>
      </w:sdt>
      <w:sdt>
        <w:sdtPr>
          <w:id w:val="-1899664866"/>
          <w:citation/>
        </w:sdtPr>
        <w:sdtContent>
          <w:r w:rsidRPr="00967562">
            <w:fldChar w:fldCharType="begin"/>
          </w:r>
          <w:r w:rsidRPr="00967562">
            <w:instrText xml:space="preserve"> CITATION astropy_2022 \l 1031 </w:instrText>
          </w:r>
          <w:r w:rsidRPr="00967562">
            <w:fldChar w:fldCharType="separate"/>
          </w:r>
          <w:r w:rsidR="003265F0">
            <w:rPr>
              <w:noProof/>
            </w:rPr>
            <w:t xml:space="preserve"> [5]</w:t>
          </w:r>
          <w:r w:rsidRPr="00967562">
            <w:fldChar w:fldCharType="end"/>
          </w:r>
        </w:sdtContent>
      </w:sdt>
      <w:r w:rsidRPr="00967562">
        <w:t xml:space="preserve"> is a python library that makes high precision ephemeris data available in python programs. Using this library the sun azimuth and elevation at any time can be determined for any location on earth. The angles for the fall equinox of 2024 at the system location from </w:t>
      </w:r>
      <w:r w:rsidRPr="00967562">
        <w:fldChar w:fldCharType="begin"/>
      </w:r>
      <w:r w:rsidRPr="00967562">
        <w:instrText xml:space="preserve"> REF _Ref182742051 \h </w:instrText>
      </w:r>
      <w:r w:rsidRPr="00967562">
        <w:fldChar w:fldCharType="separate"/>
      </w:r>
      <w:r w:rsidR="00A417BB" w:rsidRPr="00967562">
        <w:t xml:space="preserve">Table </w:t>
      </w:r>
      <w:r w:rsidR="00A417BB">
        <w:rPr>
          <w:noProof/>
        </w:rPr>
        <w:t>1</w:t>
      </w:r>
      <w:r w:rsidRPr="00967562">
        <w:fldChar w:fldCharType="end"/>
      </w:r>
      <w:r w:rsidRPr="00967562">
        <w:t xml:space="preserve">, are shown in </w:t>
      </w:r>
      <w:r w:rsidRPr="00967562">
        <w:fldChar w:fldCharType="begin"/>
      </w:r>
      <w:r w:rsidRPr="00967562">
        <w:instrText xml:space="preserve"> REF _Ref181125847 \h </w:instrText>
      </w:r>
      <w:r w:rsidRPr="00967562">
        <w:fldChar w:fldCharType="separate"/>
      </w:r>
      <w:r w:rsidR="00A417BB" w:rsidRPr="00967562">
        <w:t xml:space="preserve">Figure </w:t>
      </w:r>
      <w:r w:rsidR="00A417BB">
        <w:rPr>
          <w:noProof/>
        </w:rPr>
        <w:t>6</w:t>
      </w:r>
      <w:r w:rsidRPr="00967562">
        <w:fldChar w:fldCharType="end"/>
      </w:r>
      <w:r w:rsidRPr="00967562">
        <w:t xml:space="preserve">. </w:t>
      </w:r>
    </w:p>
    <w:p w14:paraId="19E64CB8" w14:textId="4D3CF1AB" w:rsidR="00C66567" w:rsidRPr="00967562" w:rsidRDefault="00C66567" w:rsidP="00C66567">
      <w:pPr>
        <w:keepNext/>
      </w:pPr>
      <w:r w:rsidRPr="00967562">
        <w:rPr>
          <w:noProof/>
        </w:rPr>
        <w:lastRenderedPageBreak/>
        <mc:AlternateContent>
          <mc:Choice Requires="wpc">
            <w:drawing>
              <wp:inline distT="0" distB="0" distL="0" distR="0" wp14:anchorId="361018CB" wp14:editId="0951C835">
                <wp:extent cx="5400040" cy="2670810"/>
                <wp:effectExtent l="0" t="0" r="0" b="0"/>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855523" y="0"/>
                            <a:ext cx="3694598" cy="2644140"/>
                          </a:xfrm>
                          <a:prstGeom prst="rect">
                            <a:avLst/>
                          </a:prstGeom>
                        </pic:spPr>
                      </pic:pic>
                    </wpc:wpc>
                  </a:graphicData>
                </a:graphic>
              </wp:inline>
            </w:drawing>
          </mc:Choice>
          <mc:Fallback>
            <w:pict>
              <v:group w14:anchorId="633C607F" id="Zeichenbereich 54" o:spid="_x0000_s1026" editas="canvas" style="width:425.2pt;height:210.3pt;mso-position-horizontal-relative:char;mso-position-vertical-relative:line" coordsize="540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">
                <v:shape id="_x0000_s1027" type="#_x0000_t75" style="position:absolute;width:54000;height:26708;visibility:visible;mso-wrap-style:square" filled="t">
                  <v:fill o:detectmouseclick="t"/>
                  <v:path o:connecttype="none"/>
                </v:shape>
                <v:shape id="Grafik 885452503" o:spid="_x0000_s1028" type="#_x0000_t75" style="position:absolute;left:8555;width:36946;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0DAD480E" w:rsidR="00C66567" w:rsidRPr="00967562" w:rsidRDefault="00C66567" w:rsidP="00C66567">
      <w:pPr>
        <w:pStyle w:val="Beschriftung"/>
        <w:tabs>
          <w:tab w:val="left" w:pos="6030"/>
        </w:tabs>
        <w:jc w:val="center"/>
      </w:pPr>
      <w:bookmarkStart w:id="7" w:name="_Ref18112584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6</w:t>
      </w:r>
      <w:r w:rsidR="00241816" w:rsidRPr="00967562">
        <w:fldChar w:fldCharType="end"/>
      </w:r>
      <w:bookmarkEnd w:id="7"/>
      <w:r w:rsidRPr="00967562">
        <w:t>: Azimuth and elevation at September equinox of 2024</w:t>
      </w:r>
    </w:p>
    <w:p w14:paraId="132091CB" w14:textId="77777777" w:rsidR="007148EF" w:rsidRPr="00967562" w:rsidRDefault="007148EF" w:rsidP="007148EF">
      <w:r w:rsidRPr="00967562">
        <w:t xml:space="preserve">With this data the sun </w:t>
      </w:r>
      <w:proofErr w:type="spellStart"/>
      <w:r w:rsidRPr="00967562">
        <w:t>normals</w:t>
      </w:r>
      <w:proofErr w:type="spellEnd"/>
      <w:r w:rsidRPr="00967562">
        <w:t xml:space="preserve"> are also defined in dependance of time:</w:t>
      </w:r>
    </w:p>
    <w:p w14:paraId="6385E6E5" w14:textId="77777777" w:rsidR="007148EF" w:rsidRPr="00967562" w:rsidRDefault="00000000" w:rsidP="007148E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 η(t)</m:t>
          </m:r>
        </m:oMath>
      </m:oMathPara>
    </w:p>
    <w:p w14:paraId="1489D484" w14:textId="0E221F53" w:rsidR="007148EF" w:rsidRPr="00967562" w:rsidRDefault="007148EF" w:rsidP="001F2182">
      <w:r w:rsidRPr="00967562">
        <w:t xml:space="preserve">The time dependent sun normal for the fall equinox of 2024 are visualized in </w:t>
      </w:r>
      <w:r w:rsidRPr="00967562">
        <w:fldChar w:fldCharType="begin"/>
      </w:r>
      <w:r w:rsidRPr="00967562">
        <w:instrText xml:space="preserve"> REF _Ref182833716 \h </w:instrText>
      </w:r>
      <w:r w:rsidRPr="00967562">
        <w:fldChar w:fldCharType="separate"/>
      </w:r>
      <w:r w:rsidR="00A417BB" w:rsidRPr="00967562">
        <w:t xml:space="preserve">Figure </w:t>
      </w:r>
      <w:r w:rsidR="00A417BB">
        <w:rPr>
          <w:noProof/>
        </w:rPr>
        <w:t>7</w:t>
      </w:r>
      <w:r w:rsidRPr="00967562">
        <w:fldChar w:fldCharType="end"/>
      </w:r>
      <w:r w:rsidRPr="00967562">
        <w:t>. For reference a panel normal is also shown.</w:t>
      </w:r>
    </w:p>
    <w:p w14:paraId="4008AF31" w14:textId="77777777" w:rsidR="007148EF" w:rsidRPr="00967562" w:rsidRDefault="007148EF" w:rsidP="007148EF">
      <w:pPr>
        <w:keepNext/>
      </w:pPr>
      <w:r w:rsidRPr="00967562">
        <w:rPr>
          <w:noProof/>
        </w:rPr>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3C127C25" w:rsidR="00C66567" w:rsidRPr="00967562" w:rsidRDefault="007148EF" w:rsidP="007148EF">
      <w:pPr>
        <w:pStyle w:val="Beschriftung"/>
        <w:jc w:val="center"/>
      </w:pPr>
      <w:bookmarkStart w:id="8" w:name="_Ref18283371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7</w:t>
      </w:r>
      <w:r w:rsidR="00241816" w:rsidRPr="00967562">
        <w:fldChar w:fldCharType="end"/>
      </w:r>
      <w:bookmarkEnd w:id="8"/>
      <w:r w:rsidRPr="00967562">
        <w:t xml:space="preserve">: Time dependent sun </w:t>
      </w:r>
      <w:proofErr w:type="spellStart"/>
      <w:r w:rsidRPr="00967562">
        <w:t>normals</w:t>
      </w:r>
      <w:proofErr w:type="spellEnd"/>
      <w:r w:rsidRPr="00967562">
        <w:t xml:space="preserve"> in orange, panel normal in red.</w:t>
      </w:r>
    </w:p>
    <w:p w14:paraId="6AC75BB6" w14:textId="290722EF" w:rsidR="007148EF" w:rsidRPr="00967562" w:rsidRDefault="007148EF" w:rsidP="007148EF">
      <w:r w:rsidRPr="00967562">
        <w:t xml:space="preserve">The influence factors </w:t>
      </w:r>
      <w:r w:rsidR="00C27CE7">
        <w:t>are</w:t>
      </w:r>
      <w:r w:rsidRPr="00967562">
        <w:t xml:space="preserve"> defined in the following two chapters.</w:t>
      </w:r>
    </w:p>
    <w:p w14:paraId="28C0811C" w14:textId="15E9EF4A" w:rsidR="001F2182" w:rsidRPr="00967562" w:rsidRDefault="001F2182" w:rsidP="001F2182">
      <w:pPr>
        <w:pStyle w:val="berschrift1"/>
        <w:numPr>
          <w:ilvl w:val="2"/>
          <w:numId w:val="9"/>
        </w:numPr>
      </w:pPr>
      <w:r w:rsidRPr="00967562">
        <w:t>Angle of incidence influence</w:t>
      </w:r>
    </w:p>
    <w:p w14:paraId="350BAD68" w14:textId="3E261192" w:rsidR="007148EF" w:rsidRPr="00967562" w:rsidRDefault="007148EF" w:rsidP="007148EF">
      <w:r w:rsidRPr="00967562">
        <w:t xml:space="preserve">Firs the influence of the angle of incidence is modeled as factor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967562">
        <w:t xml:space="preserve">. This influence factor assumes that the power of a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oMath>
      <w:r w:rsidRPr="00967562">
        <w:t xml:space="preserve"> is proportional to the projected surface </w:t>
      </w: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Pr="00967562">
        <w:t xml:space="preserve"> which </w:t>
      </w:r>
      <w:r w:rsidRPr="00967562">
        <w:lastRenderedPageBreak/>
        <w:t xml:space="preserve">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rPr>
          <m:t>θ</m:t>
        </m:r>
      </m:oMath>
      <w:r w:rsidRPr="00967562">
        <w:t xml:space="preserve"> that is the angle between the panel normal and the direction of the sun light</w:t>
      </w:r>
      <w:r w:rsidR="00B97665" w:rsidRPr="00967562">
        <w:t>, i.e. the sun normal</w:t>
      </w:r>
      <w:r w:rsidRPr="00967562">
        <w:t>. This angle</w:t>
      </w:r>
      <w:r w:rsidR="00B97665" w:rsidRPr="00967562">
        <w:t xml:space="preserve"> is</w:t>
      </w:r>
      <w:r w:rsidRPr="00967562">
        <w:t xml:space="preserve"> shown in </w:t>
      </w:r>
      <w:r w:rsidR="00EA1001" w:rsidRPr="00967562">
        <w:fldChar w:fldCharType="begin"/>
      </w:r>
      <w:r w:rsidR="00EA1001" w:rsidRPr="00967562">
        <w:instrText xml:space="preserve"> REF _Ref182834221 \h </w:instrText>
      </w:r>
      <w:r w:rsidR="00EA1001" w:rsidRPr="00967562">
        <w:fldChar w:fldCharType="separate"/>
      </w:r>
      <w:r w:rsidR="00A417BB" w:rsidRPr="00967562">
        <w:t xml:space="preserve">Figure </w:t>
      </w:r>
      <w:r w:rsidR="00A417BB">
        <w:rPr>
          <w:noProof/>
        </w:rPr>
        <w:t>8</w:t>
      </w:r>
      <w:r w:rsidR="00EA1001" w:rsidRPr="00967562">
        <w:fldChar w:fldCharType="end"/>
      </w:r>
      <w:r w:rsidR="00EA1001" w:rsidRPr="00967562">
        <w:t>.</w:t>
      </w:r>
    </w:p>
    <w:p w14:paraId="1A840343" w14:textId="77777777" w:rsidR="00EA1001" w:rsidRPr="00967562" w:rsidRDefault="00B97665" w:rsidP="00EA1001">
      <w:pPr>
        <w:keepNext/>
      </w:pPr>
      <w:r w:rsidRPr="00967562">
        <w:rPr>
          <w:noProof/>
        </w:rPr>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44E7A33F" w:rsidR="00B97665" w:rsidRPr="00967562" w:rsidRDefault="00EA1001" w:rsidP="00EA1001">
      <w:pPr>
        <w:pStyle w:val="Beschriftung"/>
        <w:jc w:val="center"/>
      </w:pPr>
      <w:bookmarkStart w:id="9" w:name="_Ref182834221"/>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8</w:t>
      </w:r>
      <w:r w:rsidR="00241816" w:rsidRPr="00967562">
        <w:fldChar w:fldCharType="end"/>
      </w:r>
      <w:bookmarkEnd w:id="9"/>
      <w:r w:rsidRPr="00967562">
        <w:t>: Angle of incidence between two normal vectors</w:t>
      </w:r>
    </w:p>
    <w:p w14:paraId="7AC28A24" w14:textId="1A705303" w:rsidR="00EA1001" w:rsidRPr="00967562" w:rsidRDefault="00EA1001" w:rsidP="00EA1001">
      <w:r w:rsidRPr="00967562">
        <w:t>With the angle of incidence the projected area can be calculated as follows</w:t>
      </w:r>
      <w:sdt>
        <w:sdtPr>
          <w:id w:val="-1041594813"/>
          <w:citation/>
        </w:sdtPr>
        <w:sdtContent>
          <w:r w:rsidRPr="00967562">
            <w:fldChar w:fldCharType="begin"/>
          </w:r>
          <w:r w:rsidRPr="00967562">
            <w:instrText xml:space="preserve"> CITATION PalKi \l 1031 </w:instrText>
          </w:r>
          <w:r w:rsidRPr="00967562">
            <w:fldChar w:fldCharType="separate"/>
          </w:r>
          <w:r w:rsidR="003265F0">
            <w:rPr>
              <w:noProof/>
            </w:rPr>
            <w:t xml:space="preserve"> [6]</w:t>
          </w:r>
          <w:r w:rsidRPr="00967562">
            <w:fldChar w:fldCharType="end"/>
          </w:r>
        </w:sdtContent>
      </w:sdt>
      <w:r w:rsidRPr="00967562">
        <w:t>:</w:t>
      </w:r>
    </w:p>
    <w:p w14:paraId="015E4D1C" w14:textId="5ABB2F3E" w:rsidR="00EA1001" w:rsidRPr="00967562" w:rsidRDefault="00000000" w:rsidP="00EA1001">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m:t>
          </m:r>
        </m:oMath>
      </m:oMathPara>
    </w:p>
    <w:p w14:paraId="0ECA8E21" w14:textId="4AC408B1" w:rsidR="00EA1001" w:rsidRPr="00967562" w:rsidRDefault="00EA1001" w:rsidP="00EA1001">
      <w:r w:rsidRPr="00967562">
        <w:t xml:space="preserve">As the maximum power of a panel was defined as the power for perpendicular sunlight for which the projected area is equal to the area </w:t>
      </w:r>
      <m:oMath>
        <m:r>
          <w:rPr>
            <w:rFonts w:ascii="Cambria Math" w:hAnsi="Cambria Math"/>
          </w:rPr>
          <m:t>A</m:t>
        </m:r>
      </m:oMath>
      <w:r w:rsidRPr="00967562">
        <w:t xml:space="preserve"> the influence factor is defined as follows:</w:t>
      </w:r>
    </w:p>
    <w:p w14:paraId="37FF0CE7" w14:textId="0536896E" w:rsidR="00EA1001"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27A6FEB" w14:textId="14D2866D" w:rsidR="00EA1001" w:rsidRPr="00967562" w:rsidRDefault="00EA1001" w:rsidP="00EA1001">
      <w:r w:rsidRPr="00967562">
        <w:t>Using three dimensional algebra the cosine of the angle of incidence is given by:</w:t>
      </w:r>
    </w:p>
    <w:p w14:paraId="4E245839" w14:textId="77777777" w:rsidR="00EA1001" w:rsidRPr="00967562" w:rsidRDefault="00000000" w:rsidP="00EA1001">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e>
              </m:d>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sun</m:t>
                      </m:r>
                    </m:sub>
                  </m:sSub>
                </m:e>
              </m:d>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panel</m:t>
                      </m:r>
                    </m:sub>
                  </m:sSub>
                </m:e>
              </m:d>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oMath>
      </m:oMathPara>
    </w:p>
    <w:p w14:paraId="44AE6E2B" w14:textId="6CE7D83A" w:rsidR="00EA1001" w:rsidRPr="00967562" w:rsidRDefault="00EA1001" w:rsidP="00EA1001">
      <w:r w:rsidRPr="00967562">
        <w:t>In this</w:t>
      </w:r>
      <w:r w:rsidR="00E742D6" w:rsidRPr="00967562">
        <w:t xml:space="preserve"> </w:t>
      </w:r>
      <m:oMath>
        <m:r>
          <w:rPr>
            <w:rFonts w:ascii="Cambria Math" w:hAnsi="Cambria Math"/>
          </w:rPr>
          <m:t>⋅</m:t>
        </m:r>
      </m:oMath>
      <w:r w:rsidR="00E742D6" w:rsidRPr="00967562">
        <w:t xml:space="preserve"> denotes the dot product. Th</w:t>
      </w:r>
      <w:r w:rsidRPr="00967562">
        <w:t xml:space="preserve">e fact that normal vectors are by definition of length one was used to simplify the equation. </w:t>
      </w:r>
      <w:r w:rsidR="00313622" w:rsidRPr="00967562">
        <w:t xml:space="preserve">As the cosine of the angle of incidence is dependent on the panel orientation </w:t>
      </w:r>
      <m:oMath>
        <m:r>
          <w:rPr>
            <w:rFonts w:ascii="Cambria Math" w:hAnsi="Cambria Math"/>
          </w:rPr>
          <m:t>(ϕ, τ)</m:t>
        </m:r>
      </m:oMath>
      <w:r w:rsidR="00313622" w:rsidRPr="00967562">
        <w:t xml:space="preserve"> and the sun </w:t>
      </w:r>
      <w:r w:rsidR="00E742D6" w:rsidRPr="00967562">
        <w:t>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oMath>
      <w:r w:rsidR="00E742D6" w:rsidRPr="00967562">
        <w:t xml:space="preserve"> the influence factor is itself dependent on these variables:</w:t>
      </w:r>
    </w:p>
    <w:p w14:paraId="1E8A9434" w14:textId="45644583" w:rsidR="00E742D6"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d>
            <m:dPr>
              <m:ctrlPr>
                <w:rPr>
                  <w:rFonts w:ascii="Cambria Math" w:hAnsi="Cambria Math"/>
                  <w:i/>
                </w:rPr>
              </m:ctrlPr>
            </m:dPr>
            <m:e>
              <m:r>
                <w:rPr>
                  <w:rFonts w:ascii="Cambria Math" w:hAnsi="Cambria Math"/>
                </w:rPr>
                <m:t>ϕ, τ</m:t>
              </m:r>
            </m:e>
          </m:d>
        </m:oMath>
      </m:oMathPara>
    </w:p>
    <w:p w14:paraId="51163B8D" w14:textId="39C53B66" w:rsidR="001F2182" w:rsidRPr="00967562" w:rsidRDefault="001F2182" w:rsidP="001F2182">
      <w:pPr>
        <w:pStyle w:val="berschrift1"/>
        <w:numPr>
          <w:ilvl w:val="2"/>
          <w:numId w:val="9"/>
        </w:numPr>
      </w:pPr>
      <w:r w:rsidRPr="00967562">
        <w:t>Atmospheric influence</w:t>
      </w:r>
    </w:p>
    <w:p w14:paraId="7B32562E" w14:textId="4C5F4949" w:rsidR="002C748E" w:rsidRPr="00967562" w:rsidRDefault="00E742D6" w:rsidP="001F2182">
      <w:r w:rsidRPr="00967562">
        <w:t xml:space="preserve">The second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models the </w:t>
      </w:r>
      <w:r w:rsidR="005D576B" w:rsidRPr="00967562">
        <w:t>influence of atmospheric transmittance. The model assumes that the transmittance is inversely proportional to the distance light has to travel through the atmosphere</w:t>
      </w:r>
      <w:r w:rsidR="002C748E" w:rsidRPr="00967562">
        <w:t xml:space="preserve">. This distance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2C748E" w:rsidRPr="00967562">
        <w:t xml:space="preserve"> can be calculated using the elevation of the sun. The geometry for this is shown in </w:t>
      </w:r>
      <w:r w:rsidR="002C748E" w:rsidRPr="00967562">
        <w:fldChar w:fldCharType="begin"/>
      </w:r>
      <w:r w:rsidR="002C748E" w:rsidRPr="00967562">
        <w:instrText xml:space="preserve"> REF _Ref182836006 \h </w:instrText>
      </w:r>
      <w:r w:rsidR="002C748E" w:rsidRPr="00967562">
        <w:fldChar w:fldCharType="separate"/>
      </w:r>
      <w:r w:rsidR="00A417BB" w:rsidRPr="00967562">
        <w:t xml:space="preserve">Figure </w:t>
      </w:r>
      <w:r w:rsidR="00A417BB">
        <w:rPr>
          <w:noProof/>
        </w:rPr>
        <w:t>9</w:t>
      </w:r>
      <w:r w:rsidR="002C748E" w:rsidRPr="00967562">
        <w:fldChar w:fldCharType="end"/>
      </w:r>
      <w:r w:rsidR="002C748E" w:rsidRPr="00967562">
        <w:t xml:space="preserve">. </w:t>
      </w:r>
    </w:p>
    <w:p w14:paraId="2969D19E" w14:textId="77777777" w:rsidR="002C748E" w:rsidRPr="00967562" w:rsidRDefault="002C748E" w:rsidP="002C748E">
      <w:pPr>
        <w:keepNext/>
      </w:pPr>
      <w:r w:rsidRPr="00967562">
        <w:rPr>
          <w:noProof/>
        </w:rPr>
        <w:lastRenderedPageBreak/>
        <mc:AlternateContent>
          <mc:Choice Requires="wpc">
            <w:drawing>
              <wp:inline distT="0" distB="0" distL="0" distR="0" wp14:anchorId="18936DB4" wp14:editId="2E24C71C">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1905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1905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19050"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1905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" adj="190" strokecolor="windowText" strokeweight="1.5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" adj="362" strokecolor="windowText" strokeweight="1.5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" strokecolor="windowText" strokeweight="1.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" strokecolor="windowText" strokeweight="1.5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7A344DF6" w:rsidR="002C748E" w:rsidRPr="00967562" w:rsidRDefault="002C748E" w:rsidP="002C748E">
      <w:pPr>
        <w:pStyle w:val="Beschriftung"/>
        <w:jc w:val="center"/>
      </w:pPr>
      <w:bookmarkStart w:id="10" w:name="_Ref18283600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9</w:t>
      </w:r>
      <w:r w:rsidR="00241816" w:rsidRPr="00967562">
        <w:fldChar w:fldCharType="end"/>
      </w:r>
      <w:bookmarkEnd w:id="10"/>
      <w:r w:rsidRPr="00967562">
        <w:t>: Atmospheric travel distance.</w:t>
      </w:r>
    </w:p>
    <w:p w14:paraId="4759FB22" w14:textId="6F6830C9" w:rsidR="002C748E" w:rsidRPr="00967562" w:rsidRDefault="002C748E" w:rsidP="001F2182">
      <w:r w:rsidRPr="00967562">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rPr>
          <m:t>80%</m:t>
        </m:r>
      </m:oMath>
      <w:r w:rsidRPr="00967562">
        <w:t xml:space="preserve"> of the atmospheres total mass. The height of the troposphere is varies from location to location on earth but is set to </w:t>
      </w:r>
      <m:oMath>
        <m:sSub>
          <m:sSubPr>
            <m:ctrlPr>
              <w:rPr>
                <w:rFonts w:ascii="Cambria Math" w:hAnsi="Cambria Math"/>
                <w:i/>
              </w:rPr>
            </m:ctrlPr>
          </m:sSubPr>
          <m:e>
            <m:r>
              <w:rPr>
                <w:rFonts w:ascii="Cambria Math" w:hAnsi="Cambria Math"/>
              </w:rPr>
              <m:t>h</m:t>
            </m:r>
          </m:e>
          <m:sub>
            <m:r>
              <w:rPr>
                <w:rFonts w:ascii="Cambria Math" w:hAnsi="Cambria Math"/>
              </w:rPr>
              <m:t>trop</m:t>
            </m:r>
          </m:sub>
        </m:sSub>
        <m:r>
          <w:rPr>
            <w:rFonts w:ascii="Cambria Math" w:hAnsi="Cambria Math"/>
          </w:rPr>
          <m:t>=20km</m:t>
        </m:r>
      </m:oMath>
      <w:r w:rsidRPr="00967562">
        <w:t xml:space="preserve"> in this project. </w:t>
      </w:r>
      <w:sdt>
        <w:sdtPr>
          <w:id w:val="1443337782"/>
          <w:citation/>
        </w:sdtPr>
        <w:sdtContent>
          <w:r w:rsidRPr="00967562">
            <w:fldChar w:fldCharType="begin"/>
          </w:r>
          <w:r w:rsidRPr="00967562">
            <w:instrText xml:space="preserve"> CITATION Uni09 \l 1031 </w:instrText>
          </w:r>
          <w:r w:rsidRPr="00967562">
            <w:fldChar w:fldCharType="separate"/>
          </w:r>
          <w:r w:rsidR="003265F0">
            <w:rPr>
              <w:noProof/>
            </w:rPr>
            <w:t>[7]</w:t>
          </w:r>
          <w:r w:rsidRPr="00967562">
            <w:fldChar w:fldCharType="end"/>
          </w:r>
        </w:sdtContent>
      </w:sdt>
    </w:p>
    <w:p w14:paraId="70DABC93" w14:textId="77777777" w:rsidR="002C748E" w:rsidRPr="00967562" w:rsidRDefault="002C748E" w:rsidP="001F2182"/>
    <w:p w14:paraId="749C4980" w14:textId="521E561F" w:rsidR="002C748E" w:rsidRPr="00967562" w:rsidRDefault="002C748E" w:rsidP="001F2182">
      <w:r w:rsidRPr="00967562">
        <w:t xml:space="preserve">Assuming that the earth is a sphere the cosine law can be used to describe the geometry: </w:t>
      </w:r>
    </w:p>
    <w:p w14:paraId="1E37236B" w14:textId="7B7A46D9" w:rsidR="002C748E" w:rsidRPr="00967562" w:rsidRDefault="00000000" w:rsidP="001F2182">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ray</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(η+90°)</m:t>
              </m:r>
            </m:e>
          </m:func>
        </m:oMath>
      </m:oMathPara>
    </w:p>
    <w:p w14:paraId="2DBCC0C3" w14:textId="537FA2FE" w:rsidR="002C748E" w:rsidRPr="00967562" w:rsidRDefault="002C748E" w:rsidP="001F2182">
      <w:r w:rsidRPr="00967562">
        <w:t>This equation is a second degree</w:t>
      </w:r>
      <w:r w:rsidR="00AF4E4C" w:rsidRPr="00967562">
        <w:t xml:space="preserve"> polynomial in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AF4E4C" w:rsidRPr="00967562">
        <w:t xml:space="preserve"> that can be solved analytically:</w:t>
      </w:r>
    </w:p>
    <w:p w14:paraId="35136793" w14:textId="6741D674" w:rsidR="00AF4E4C" w:rsidRPr="00967562" w:rsidRDefault="00000000" w:rsidP="001F2182">
      <m:oMathPara>
        <m:oMath>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2</m:t>
              </m:r>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-q</m:t>
              </m:r>
            </m:e>
          </m:rad>
          <m:r>
            <m:rPr>
              <m:sty m:val="p"/>
            </m:rPr>
            <w:rPr>
              <w:rFonts w:ascii="Cambria Math" w:hAnsi="Cambria Math"/>
            </w:rPr>
            <w:br/>
          </m:r>
        </m:oMath>
        <m:oMath>
          <m:r>
            <w:rPr>
              <w:rFonts w:ascii="Cambria Math" w:hAnsi="Cambria Math"/>
            </w:rPr>
            <m:t>p=-2⋅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η+90°</m:t>
                  </m:r>
                </m:e>
              </m:d>
            </m:e>
          </m:func>
          <m:r>
            <m:rPr>
              <m:sty m:val="p"/>
            </m:rPr>
            <w:rPr>
              <w:rFonts w:ascii="Cambria Math" w:hAnsi="Cambria Math"/>
            </w:rPr>
            <w:br/>
          </m:r>
        </m:oMath>
        <m:oMath>
          <m:r>
            <w:rPr>
              <w:rFonts w:ascii="Cambria Math" w:hAnsi="Cambria Math"/>
            </w:rPr>
            <m:t>q=</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oMath>
      </m:oMathPara>
    </w:p>
    <w:p w14:paraId="3F847A47" w14:textId="48091D55" w:rsidR="00AF4E4C" w:rsidRPr="00967562" w:rsidRDefault="00AF4E4C" w:rsidP="001F2182">
      <w:r w:rsidRPr="00967562">
        <w:t xml:space="preserve">The negative solution can be omitted in this case. It is now taken into consideration that the maximum power of a panel was defined for perpendicular illumination of a panel </w:t>
      </w:r>
      <w:r w:rsidR="00DD0982" w:rsidRPr="00967562">
        <w:t>lying</w:t>
      </w:r>
      <w:r w:rsidRPr="00967562">
        <w:t xml:space="preserve"> flat on the ground. This means that in this case the travel distance is equal to the height of the troposphere. Therefore, the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can be defined as:</w:t>
      </w:r>
    </w:p>
    <w:p w14:paraId="05E8C777" w14:textId="2E8FD683"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en>
          </m:f>
        </m:oMath>
      </m:oMathPara>
    </w:p>
    <w:p w14:paraId="403F84EF" w14:textId="4F5BE089" w:rsidR="00AF4E4C" w:rsidRPr="00967562" w:rsidRDefault="00AF4E4C" w:rsidP="001F2182">
      <w:r w:rsidRPr="00967562">
        <w:t>As the travel distance is time dependent the absorption factor is time dependent as well:</w:t>
      </w:r>
    </w:p>
    <w:p w14:paraId="2D1C3BA2" w14:textId="1B9C7D68"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
                <m:dPr>
                  <m:ctrlPr>
                    <w:rPr>
                      <w:rFonts w:ascii="Cambria Math" w:hAnsi="Cambria Math"/>
                      <w:i/>
                    </w:rPr>
                  </m:ctrlPr>
                </m:dPr>
                <m:e>
                  <m:r>
                    <w:rPr>
                      <w:rFonts w:ascii="Cambria Math" w:hAnsi="Cambria Math"/>
                    </w:rPr>
                    <m:t>t</m:t>
                  </m:r>
                </m:e>
              </m:d>
            </m:den>
          </m:f>
          <m:r>
            <w:rPr>
              <w:rFonts w:ascii="Cambria Math" w:hAnsi="Cambria Math"/>
            </w:rPr>
            <m:t>.</m:t>
          </m:r>
        </m:oMath>
      </m:oMathPara>
    </w:p>
    <w:p w14:paraId="2009E346" w14:textId="2402BB25" w:rsidR="00AF4E4C" w:rsidRPr="00967562" w:rsidRDefault="00AF4E4C" w:rsidP="00AF4E4C">
      <w:pPr>
        <w:pStyle w:val="berschrift1"/>
        <w:numPr>
          <w:ilvl w:val="2"/>
          <w:numId w:val="9"/>
        </w:numPr>
      </w:pPr>
      <w:r w:rsidRPr="00967562">
        <w:t>Panel model consolidation</w:t>
      </w:r>
    </w:p>
    <w:p w14:paraId="7757A999" w14:textId="01D2E2C2" w:rsidR="00AF4E4C" w:rsidRPr="00967562" w:rsidRDefault="00AF4E4C" w:rsidP="00AF4E4C">
      <w:r w:rsidRPr="00967562">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&gt;0°</m:t>
        </m:r>
      </m:oMath>
      <w:r w:rsidRPr="00967562">
        <w:t xml:space="preserve">, and the second condition is that the sun is </w:t>
      </w:r>
      <w:r w:rsidR="00472B35" w:rsidRPr="00967562">
        <w:t>in front of</w:t>
      </w:r>
      <w:r w:rsidRPr="00967562">
        <w:t xml:space="preserve"> the panel, i.e.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 τ, t</m:t>
            </m:r>
          </m:e>
        </m:d>
        <m:r>
          <w:rPr>
            <w:rFonts w:ascii="Cambria Math" w:hAnsi="Cambria Math"/>
          </w:rPr>
          <m:t>&gt;0</m:t>
        </m:r>
      </m:oMath>
      <w:r w:rsidRPr="00967562">
        <w:t>. With these conditions the panel power is defined as follows:</w:t>
      </w:r>
    </w:p>
    <w:p w14:paraId="4F4DB470" w14:textId="0806C69F" w:rsidR="00AF4E4C" w:rsidRPr="00967562" w:rsidRDefault="00000000" w:rsidP="00AF4E4C">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 τ, 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  if η</m:t>
                  </m:r>
                  <m:d>
                    <m:dPr>
                      <m:ctrlPr>
                        <w:rPr>
                          <w:rFonts w:ascii="Cambria Math" w:hAnsi="Cambria Math"/>
                          <w:i/>
                        </w:rPr>
                      </m:ctrlPr>
                    </m:dPr>
                    <m:e>
                      <m:r>
                        <w:rPr>
                          <w:rFonts w:ascii="Cambria Math" w:hAnsi="Cambria Math"/>
                        </w:rPr>
                        <m:t>t</m:t>
                      </m:r>
                    </m:e>
                  </m:d>
                  <m:r>
                    <w:rPr>
                      <w:rFonts w:ascii="Cambria Math" w:hAnsi="Cambria Math"/>
                    </w:rPr>
                    <m:t>&gt;0°∧</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ϕ,τ, t</m:t>
                      </m:r>
                    </m:e>
                  </m:d>
                  <m:r>
                    <w:rPr>
                      <w:rFonts w:ascii="Cambria Math" w:hAnsi="Cambria Math"/>
                    </w:rPr>
                    <m:t>&gt;0</m:t>
                  </m:r>
                </m:e>
                <m:e>
                  <m:r>
                    <w:rPr>
                      <w:rFonts w:ascii="Cambria Math" w:hAnsi="Cambria Math"/>
                    </w:rPr>
                    <m:t>0,  else</m:t>
                  </m:r>
                </m:e>
              </m:eqArr>
            </m:e>
          </m:d>
        </m:oMath>
      </m:oMathPara>
    </w:p>
    <w:p w14:paraId="42D7C3F4" w14:textId="473B44F2" w:rsidR="00E563D2" w:rsidRPr="00967562" w:rsidRDefault="00D647FC" w:rsidP="00AF4E4C">
      <w:r w:rsidRPr="00967562">
        <w:t xml:space="preserve">Examples of the power characteristics for two panels are shown in </w:t>
      </w:r>
      <w:r w:rsidRPr="00967562">
        <w:fldChar w:fldCharType="begin"/>
      </w:r>
      <w:r w:rsidRPr="00967562">
        <w:instrText xml:space="preserve"> REF _Ref182837650 \h </w:instrText>
      </w:r>
      <w:r w:rsidRPr="00967562">
        <w:fldChar w:fldCharType="separate"/>
      </w:r>
      <w:r w:rsidR="00A417BB" w:rsidRPr="00967562">
        <w:t xml:space="preserve">Figure </w:t>
      </w:r>
      <w:r w:rsidR="00A417BB">
        <w:rPr>
          <w:noProof/>
        </w:rPr>
        <w:t>10</w:t>
      </w:r>
      <w:r w:rsidRPr="00967562">
        <w:fldChar w:fldCharType="end"/>
      </w:r>
      <w:r w:rsidR="003265F0">
        <w:t>.</w:t>
      </w:r>
    </w:p>
    <w:p w14:paraId="5C4A1533" w14:textId="77777777" w:rsidR="00D647FC" w:rsidRPr="00967562" w:rsidRDefault="00D647FC" w:rsidP="00D647FC">
      <w:pPr>
        <w:keepNext/>
      </w:pPr>
      <w:r w:rsidRPr="00967562">
        <w:rPr>
          <w:noProof/>
        </w:rPr>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13039660" w:rsidR="00D647FC" w:rsidRPr="00967562" w:rsidRDefault="00D647FC" w:rsidP="000B42C4">
      <w:pPr>
        <w:pStyle w:val="Beschriftung"/>
        <w:jc w:val="center"/>
      </w:pPr>
      <w:bookmarkStart w:id="11" w:name="_Ref18283765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10</w:t>
      </w:r>
      <w:r w:rsidR="00241816" w:rsidRPr="00967562">
        <w:fldChar w:fldCharType="end"/>
      </w:r>
      <w:bookmarkEnd w:id="11"/>
      <w:r w:rsidRPr="00967562">
        <w:t>: Panel power characteristics example</w:t>
      </w:r>
    </w:p>
    <w:p w14:paraId="16CAE80A" w14:textId="3B29F65E" w:rsidR="001F2182" w:rsidRPr="00967562" w:rsidRDefault="001F2182" w:rsidP="001F2182">
      <w:pPr>
        <w:pStyle w:val="berschrift1"/>
        <w:numPr>
          <w:ilvl w:val="1"/>
          <w:numId w:val="9"/>
        </w:numPr>
      </w:pPr>
      <w:r w:rsidRPr="00967562">
        <w:t>Photovoltaic system model</w:t>
      </w:r>
    </w:p>
    <w:p w14:paraId="1ADC1E9E" w14:textId="631457F3" w:rsidR="005B4EE0" w:rsidRPr="00967562" w:rsidRDefault="005B4EE0" w:rsidP="005B4EE0">
      <w:r w:rsidRPr="00967562">
        <w:t>Now the power for each panel is defined and the power of the entire</w:t>
      </w:r>
      <w:r w:rsidR="001B1BB1" w:rsidRPr="00967562">
        <w:t xml:space="preserve"> PVS</w:t>
      </w:r>
      <w:r w:rsidRPr="00967562">
        <w:t xml:space="preserve"> can be described as the sum of all </w:t>
      </w:r>
      <m:oMath>
        <m:r>
          <w:rPr>
            <w:rFonts w:ascii="Cambria Math" w:hAnsi="Cambria Math"/>
          </w:rPr>
          <m:t>N</m:t>
        </m:r>
      </m:oMath>
      <w:r w:rsidR="001B1BB1" w:rsidRPr="00967562">
        <w:t xml:space="preserve"> </w:t>
      </w:r>
      <w:r w:rsidRPr="00967562">
        <w:t xml:space="preserve">individual panels in that system. </w:t>
      </w:r>
      <w:r w:rsidR="001B1BB1" w:rsidRPr="00967562">
        <w:t xml:space="preserve">The PVS power is dependent on the </w:t>
      </w:r>
      <m:oMath>
        <m:r>
          <w:rPr>
            <w:rFonts w:ascii="Cambria Math" w:hAnsi="Cambria Math"/>
          </w:rPr>
          <m:t>1×N</m:t>
        </m:r>
      </m:oMath>
      <w:r w:rsidR="001B1BB1" w:rsidRPr="00967562">
        <w:t xml:space="preserve"> vectors for the panels azimuth and tilt angles </w:t>
      </w:r>
      <m:oMath>
        <m:r>
          <m:rPr>
            <m:sty m:val="bi"/>
          </m:rPr>
          <w:rPr>
            <w:rFonts w:ascii="Cambria Math" w:hAnsi="Cambria Math"/>
          </w:rPr>
          <m:t>ϕ</m:t>
        </m:r>
      </m:oMath>
      <w:r w:rsidR="001B1BB1" w:rsidRPr="00967562">
        <w:t xml:space="preserve"> and </w:t>
      </w:r>
      <m:oMath>
        <m:r>
          <m:rPr>
            <m:sty m:val="bi"/>
          </m:rPr>
          <w:rPr>
            <w:rFonts w:ascii="Cambria Math" w:hAnsi="Cambria Math"/>
          </w:rPr>
          <m:t>τ</m:t>
        </m:r>
      </m:oMath>
      <w:r w:rsidR="001B1BB1" w:rsidRPr="00967562">
        <w:t xml:space="preserve"> as well as the time.</w:t>
      </w:r>
    </w:p>
    <w:p w14:paraId="098F5A82" w14:textId="663C15E6" w:rsidR="005B4EE0" w:rsidRPr="00967562" w:rsidRDefault="00000000" w:rsidP="005B4EE0">
      <m:oMathPara>
        <m:oMath>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e>
          </m:nary>
        </m:oMath>
      </m:oMathPara>
    </w:p>
    <w:p w14:paraId="342871B1" w14:textId="4B27A5D8" w:rsidR="000B42C4" w:rsidRPr="00967562" w:rsidRDefault="0047260C" w:rsidP="005B4EE0">
      <w:r w:rsidRPr="00967562">
        <w:fldChar w:fldCharType="begin"/>
      </w:r>
      <w:r w:rsidRPr="00967562">
        <w:instrText xml:space="preserve"> REF _Ref182842340 \h </w:instrText>
      </w:r>
      <w:r w:rsidRPr="00967562">
        <w:fldChar w:fldCharType="separate"/>
      </w:r>
      <w:r w:rsidR="00A417BB" w:rsidRPr="00967562">
        <w:t xml:space="preserve">Figure </w:t>
      </w:r>
      <w:r w:rsidR="00A417BB">
        <w:rPr>
          <w:noProof/>
        </w:rPr>
        <w:t>11</w:t>
      </w:r>
      <w:r w:rsidRPr="00967562">
        <w:fldChar w:fldCharType="end"/>
      </w:r>
      <w:r w:rsidRPr="00967562">
        <w:t xml:space="preserve"> shows an example of a power characteristic for a PVS.</w:t>
      </w:r>
    </w:p>
    <w:p w14:paraId="13342488" w14:textId="77777777" w:rsidR="0047260C" w:rsidRPr="00967562" w:rsidRDefault="0047260C" w:rsidP="0047260C">
      <w:pPr>
        <w:keepNext/>
      </w:pPr>
      <w:r w:rsidRPr="00967562">
        <w:rPr>
          <w:noProof/>
        </w:rPr>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062E5EC9" w:rsidR="0047260C" w:rsidRPr="00967562" w:rsidRDefault="0047260C" w:rsidP="0047260C">
      <w:pPr>
        <w:pStyle w:val="Beschriftung"/>
        <w:jc w:val="center"/>
      </w:pPr>
      <w:bookmarkStart w:id="12" w:name="_Ref18284234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11</w:t>
      </w:r>
      <w:r w:rsidR="00241816" w:rsidRPr="00967562">
        <w:fldChar w:fldCharType="end"/>
      </w:r>
      <w:bookmarkEnd w:id="12"/>
      <w:r w:rsidRPr="00967562">
        <w:t>: Photovoltaic system power characteristic.</w:t>
      </w:r>
    </w:p>
    <w:p w14:paraId="65DC78DB" w14:textId="0A0615FD" w:rsidR="001F2182" w:rsidRPr="00967562" w:rsidRDefault="001F2182" w:rsidP="001F2182">
      <w:pPr>
        <w:pStyle w:val="berschrift1"/>
        <w:numPr>
          <w:ilvl w:val="1"/>
          <w:numId w:val="9"/>
        </w:numPr>
      </w:pPr>
      <w:r w:rsidRPr="00967562">
        <w:lastRenderedPageBreak/>
        <w:t>Battery model</w:t>
      </w:r>
    </w:p>
    <w:p w14:paraId="0B846D29" w14:textId="2030E965" w:rsidR="00710830" w:rsidRPr="00967562" w:rsidRDefault="00710830" w:rsidP="00984769">
      <w:r w:rsidRPr="00967562">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rPr>
            </m:ctrlPr>
          </m:sSubPr>
          <m:e>
            <m:r>
              <w:rPr>
                <w:rFonts w:ascii="Cambria Math" w:hAnsi="Cambria Math"/>
              </w:rPr>
              <m:t>C</m:t>
            </m:r>
          </m:e>
          <m:sub>
            <m:r>
              <w:rPr>
                <w:rFonts w:ascii="Cambria Math" w:hAnsi="Cambria Math"/>
              </w:rPr>
              <m:t>B,max</m:t>
            </m:r>
          </m:sub>
        </m:sSub>
      </m:oMath>
      <w:r w:rsidRPr="00967562">
        <w:t xml:space="preserve"> and second the battery maximum power </w:t>
      </w:r>
      <m:oMath>
        <m:sSub>
          <m:sSubPr>
            <m:ctrlPr>
              <w:rPr>
                <w:rFonts w:ascii="Cambria Math" w:hAnsi="Cambria Math"/>
                <w:i/>
              </w:rPr>
            </m:ctrlPr>
          </m:sSubPr>
          <m:e>
            <m:r>
              <w:rPr>
                <w:rFonts w:ascii="Cambria Math" w:hAnsi="Cambria Math"/>
              </w:rPr>
              <m:t>P</m:t>
            </m:r>
          </m:e>
          <m:sub>
            <m:r>
              <w:rPr>
                <w:rFonts w:ascii="Cambria Math" w:hAnsi="Cambria Math"/>
              </w:rPr>
              <m:t>B, max</m:t>
            </m:r>
          </m:sub>
        </m:sSub>
      </m:oMath>
      <w:r w:rsidRPr="00967562">
        <w:t xml:space="preserve"> which is the maximum power the battery can be drained and charged at. Usually the drain and charging powers differ for batteries but for this simple model this was neglected. The properties of the battery used in this project are listed in </w:t>
      </w:r>
      <w:r w:rsidRPr="00967562">
        <w:fldChar w:fldCharType="begin"/>
      </w:r>
      <w:r w:rsidRPr="00967562">
        <w:instrText xml:space="preserve"> REF _Ref182843028 \h </w:instrText>
      </w:r>
      <w:r w:rsidRPr="00967562">
        <w:fldChar w:fldCharType="separate"/>
      </w:r>
      <w:r w:rsidR="00A417BB" w:rsidRPr="00967562">
        <w:t xml:space="preserve">Table </w:t>
      </w:r>
      <w:r w:rsidR="00A417BB">
        <w:rPr>
          <w:noProof/>
        </w:rPr>
        <w:t>2</w:t>
      </w:r>
      <w:r w:rsidRPr="00967562">
        <w:fldChar w:fldCharType="end"/>
      </w:r>
      <w:r w:rsidRPr="00967562">
        <w:t>.</w:t>
      </w:r>
    </w:p>
    <w:p w14:paraId="4A28CCD7" w14:textId="12F52BDA" w:rsidR="00710830" w:rsidRPr="00967562" w:rsidRDefault="00710830" w:rsidP="00710830">
      <w:pPr>
        <w:pStyle w:val="Beschriftung"/>
        <w:keepNext/>
        <w:jc w:val="center"/>
      </w:pPr>
      <w:bookmarkStart w:id="13" w:name="_Ref182843028"/>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2</w:t>
      </w:r>
      <w:r w:rsidR="00E8169B" w:rsidRPr="00967562">
        <w:fldChar w:fldCharType="end"/>
      </w:r>
      <w:bookmarkEnd w:id="13"/>
      <w:r w:rsidRPr="00967562">
        <w:t>: Properties of battery</w:t>
      </w:r>
    </w:p>
    <w:tbl>
      <w:tblPr>
        <w:tblStyle w:val="EinfacheTabelle1"/>
        <w:tblW w:w="0" w:type="auto"/>
        <w:tblLook w:val="04A0" w:firstRow="1" w:lastRow="0" w:firstColumn="1" w:lastColumn="0" w:noHBand="0" w:noVBand="1"/>
      </w:tblPr>
      <w:tblGrid>
        <w:gridCol w:w="4247"/>
        <w:gridCol w:w="4247"/>
      </w:tblGrid>
      <w:tr w:rsidR="00710830" w:rsidRPr="00967562" w14:paraId="53D54676"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D48CE9" w14:textId="620EDD91" w:rsidR="00710830" w:rsidRPr="00967562" w:rsidRDefault="00710830" w:rsidP="00984769">
            <w:r w:rsidRPr="00967562">
              <w:t>Property</w:t>
            </w:r>
          </w:p>
        </w:tc>
        <w:tc>
          <w:tcPr>
            <w:tcW w:w="4247" w:type="dxa"/>
          </w:tcPr>
          <w:p w14:paraId="6C2EA0A2" w14:textId="3CFBB724" w:rsidR="00710830" w:rsidRPr="00967562" w:rsidRDefault="00710830" w:rsidP="00984769">
            <w:pPr>
              <w:cnfStyle w:val="100000000000" w:firstRow="1" w:lastRow="0" w:firstColumn="0" w:lastColumn="0" w:oddVBand="0" w:evenVBand="0" w:oddHBand="0" w:evenHBand="0" w:firstRowFirstColumn="0" w:firstRowLastColumn="0" w:lastRowFirstColumn="0" w:lastRowLastColumn="0"/>
            </w:pPr>
            <w:r w:rsidRPr="00967562">
              <w:t>Value</w:t>
            </w:r>
          </w:p>
        </w:tc>
      </w:tr>
      <w:tr w:rsidR="00710830" w:rsidRPr="00967562" w14:paraId="2FB8E6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FCEE04" w14:textId="142EDAD1" w:rsidR="00710830" w:rsidRPr="00967562" w:rsidRDefault="00710830" w:rsidP="00984769">
            <w:r w:rsidRPr="00967562">
              <w:t xml:space="preserve">Capacity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B,max</m:t>
                  </m:r>
                </m:sub>
              </m:sSub>
            </m:oMath>
          </w:p>
        </w:tc>
        <w:tc>
          <w:tcPr>
            <w:tcW w:w="4247" w:type="dxa"/>
          </w:tcPr>
          <w:p w14:paraId="7D43DE6D" w14:textId="242F7CA3" w:rsidR="00710830" w:rsidRPr="00967562" w:rsidRDefault="00710830" w:rsidP="00984769">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5 kWh</m:t>
                </m:r>
              </m:oMath>
            </m:oMathPara>
          </w:p>
        </w:tc>
      </w:tr>
      <w:tr w:rsidR="00710830" w:rsidRPr="00967562" w14:paraId="3BAF5F5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3761DB0" w14:textId="2378428F" w:rsidR="00710830" w:rsidRPr="00967562" w:rsidRDefault="00710830" w:rsidP="00984769">
            <w:r w:rsidRPr="00967562">
              <w:t xml:space="preserve">Maximum power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B,max</m:t>
                  </m:r>
                </m:sub>
              </m:sSub>
            </m:oMath>
          </w:p>
        </w:tc>
        <w:tc>
          <w:tcPr>
            <w:tcW w:w="4247" w:type="dxa"/>
          </w:tcPr>
          <w:p w14:paraId="455DD489" w14:textId="7E620CA8" w:rsidR="00710830" w:rsidRPr="00967562" w:rsidRDefault="00710830" w:rsidP="00984769">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1kW</m:t>
                </m:r>
              </m:oMath>
            </m:oMathPara>
          </w:p>
        </w:tc>
      </w:tr>
    </w:tbl>
    <w:p w14:paraId="61C1C765" w14:textId="5635242D" w:rsidR="00710830" w:rsidRPr="00967562" w:rsidRDefault="00710830" w:rsidP="00984769"/>
    <w:p w14:paraId="23F7FD9E" w14:textId="766CC456" w:rsidR="00710830" w:rsidRPr="00967562" w:rsidRDefault="00710830" w:rsidP="00984769">
      <w:r w:rsidRPr="00967562">
        <w:t xml:space="preserve">To simulate the battery the demand characteristic and the PVS characteristic are subtracted from each other to form a combined power characteristic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oMath>
      <w:r w:rsidRPr="00967562">
        <w:t>:</w:t>
      </w:r>
    </w:p>
    <w:p w14:paraId="4F2BE3EB" w14:textId="00346B62" w:rsidR="00710830" w:rsidRPr="00967562" w:rsidRDefault="00000000" w:rsidP="00984769">
      <m:oMathPara>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w:rPr>
                  <w:rFonts w:ascii="Cambria Math" w:hAnsi="Cambria Math"/>
                </w:rPr>
                <m:t>t</m:t>
              </m:r>
            </m:e>
          </m:d>
        </m:oMath>
      </m:oMathPara>
    </w:p>
    <w:p w14:paraId="0C4EDE13" w14:textId="73FB6476" w:rsidR="00710830" w:rsidRPr="00967562" w:rsidRDefault="00DD0982" w:rsidP="00984769">
      <w:r>
        <w:t>Next, t</w:t>
      </w:r>
      <w:r w:rsidR="00710830" w:rsidRPr="00967562">
        <w:t xml:space="preserve">wo characteristics are defined for the battery. First the battery charge </w:t>
      </w:r>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r>
              <w:rPr>
                <w:rFonts w:ascii="Cambria Math" w:hAnsi="Cambria Math"/>
              </w:rPr>
              <m:t>t</m:t>
            </m:r>
          </m:e>
        </m:d>
      </m:oMath>
      <w:r w:rsidR="00710830" w:rsidRPr="00967562">
        <w:t xml:space="preserve"> and second the battery power </w:t>
      </w:r>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w:r w:rsidR="00F144B6" w:rsidRPr="00967562">
        <w:t xml:space="preserve">. The battery power is defined as positive when the battery is draining and negative if the battery is charging. </w:t>
      </w:r>
      <w:r w:rsidR="00710830" w:rsidRPr="00967562">
        <w:t xml:space="preserve">Then for all </w:t>
      </w:r>
      <m:oMath>
        <m:r>
          <w:rPr>
            <w:rFonts w:ascii="Cambria Math" w:hAnsi="Cambria Math"/>
          </w:rPr>
          <m:t>M</m:t>
        </m:r>
      </m:oMath>
      <w:r w:rsidR="00710830" w:rsidRPr="00967562">
        <w:t xml:space="preserve"> times in the time vector </w:t>
      </w:r>
      <m:oMath>
        <m:r>
          <m:rPr>
            <m:sty m:val="bi"/>
          </m:rP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oMath>
      <w:r w:rsidR="00710830" w:rsidRPr="00967562">
        <w:t xml:space="preserve"> with a uniform time step of </w:t>
      </w:r>
      <m:oMath>
        <m:r>
          <m:rPr>
            <m:sty m:val="p"/>
          </m:rPr>
          <w:rPr>
            <w:rFonts w:ascii="Cambria Math" w:hAnsi="Cambria Math"/>
          </w:rPr>
          <m:t>Δ</m:t>
        </m:r>
        <m:r>
          <w:rPr>
            <w:rFonts w:ascii="Cambria Math" w:hAnsi="Cambria Math"/>
          </w:rPr>
          <m:t>t</m:t>
        </m:r>
      </m:oMath>
      <w:r w:rsidR="00710830" w:rsidRPr="00967562">
        <w:t xml:space="preserve"> the </w:t>
      </w:r>
      <w:r w:rsidR="00F144B6" w:rsidRPr="00967562">
        <w:t>battery charge and the battery power is calculated according to the following algorithm:</w:t>
      </w:r>
    </w:p>
    <w:p w14:paraId="78C6F257" w14:textId="0F84D3F8" w:rsidR="00F144B6" w:rsidRPr="00967562" w:rsidRDefault="00F144B6" w:rsidP="00F144B6">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oMath>
      <w:r w:rsidR="00323FD3" w:rsidRPr="00967562">
        <w:t xml:space="preserve"> the PVS supplies more power than demanded and the battery can be charged, provided the battery is not already full. First a potential power is defined:</w:t>
      </w:r>
    </w:p>
    <w:p w14:paraId="0F13273B" w14:textId="2EA550A4" w:rsidR="00323FD3"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r>
                <w:rPr>
                  <w:rFonts w:ascii="Cambria Math" w:hAnsi="Cambria Math"/>
                </w:rPr>
                <m:t>)</m:t>
              </m:r>
            </m:e>
          </m:func>
        </m:oMath>
      </m:oMathPara>
    </w:p>
    <w:p w14:paraId="5B756BCE" w14:textId="1B73FADB" w:rsidR="00323FD3" w:rsidRPr="00967562" w:rsidRDefault="00323FD3" w:rsidP="00323FD3">
      <w:pPr>
        <w:pStyle w:val="Listenabsatz"/>
        <w:ind w:left="360"/>
      </w:pPr>
      <w:r w:rsidRPr="00967562">
        <w:t xml:space="preserve">Here the minimum function ensures that the maximum charging power is less equal than the maximum battery power. Next a charge increment is defined </w:t>
      </w:r>
    </w:p>
    <w:p w14:paraId="690BFBC8" w14:textId="29B4E5B0" w:rsidR="00323FD3" w:rsidRPr="00967562" w:rsidRDefault="00323FD3" w:rsidP="00323FD3">
      <w:pPr>
        <w:pStyle w:val="Listenabsatz"/>
        <w:ind w:left="360"/>
      </w:pPr>
      <m:oMathPara>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00EC7EFD" w14:textId="23F766B6" w:rsidR="00323FD3" w:rsidRPr="00967562" w:rsidRDefault="00323FD3" w:rsidP="00323FD3">
      <w:pPr>
        <w:pStyle w:val="Listenabsatz"/>
        <w:ind w:left="360"/>
      </w:pPr>
      <w:r w:rsidRPr="00967562">
        <w:t xml:space="preserve">and the </w:t>
      </w:r>
      <w:r w:rsidR="00375EDF" w:rsidRPr="00967562">
        <w:t>battery charge is calculated via:</w:t>
      </w:r>
    </w:p>
    <w:p w14:paraId="6617D949" w14:textId="2B5A38D1" w:rsidR="00375EDF"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fun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m:t>
          </m:r>
        </m:oMath>
      </m:oMathPara>
    </w:p>
    <w:p w14:paraId="5B429D54" w14:textId="78487BB6" w:rsidR="00375EDF" w:rsidRPr="00967562" w:rsidRDefault="00375EDF" w:rsidP="00375EDF">
      <w:pPr>
        <w:pStyle w:val="Listenabsatz"/>
        <w:ind w:left="360"/>
      </w:pPr>
      <w:r w:rsidRPr="00967562">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967562" w:rsidRDefault="00000000" w:rsidP="00375EDF">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 xml:space="preserve"> </m:t>
                  </m:r>
                </m:e>
                <m:e>
                  <m:r>
                    <w:rPr>
                      <w:rFonts w:ascii="Cambria Math" w:hAnsi="Cambria Math"/>
                    </w:rPr>
                    <m:t>0,  else</m:t>
                  </m:r>
                </m:e>
              </m:eqArr>
            </m:e>
          </m:d>
        </m:oMath>
      </m:oMathPara>
    </w:p>
    <w:p w14:paraId="06AFB003" w14:textId="0065774A" w:rsidR="00375EDF" w:rsidRPr="00967562" w:rsidRDefault="00375EDF" w:rsidP="00375EDF">
      <w:pPr>
        <w:pStyle w:val="Listenabsatz"/>
        <w:ind w:left="360"/>
      </w:pPr>
      <w:r w:rsidRPr="00967562">
        <w:t>The sign fli</w:t>
      </w:r>
      <w:r w:rsidR="00DE7905" w:rsidRPr="00967562">
        <w:t xml:space="preserve">p ensures compliance with the defined power directions. </w:t>
      </w:r>
    </w:p>
    <w:p w14:paraId="5BB69D46" w14:textId="7422D6B1" w:rsidR="00DE7905" w:rsidRPr="00967562" w:rsidRDefault="00DE7905" w:rsidP="00DE7905">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oMath>
      <w:r w:rsidRPr="00967562">
        <w:t xml:space="preserve"> the PVS does not provide sufficient power to cover the demand and the battery max be drained, if it has charge to spare. Again, a potential power and </w:t>
      </w:r>
      <w:r w:rsidR="00E10480" w:rsidRPr="00967562">
        <w:rPr>
          <w:i/>
        </w:rPr>
        <w:t>dis</w:t>
      </w:r>
      <w:r w:rsidRPr="00967562">
        <w:rPr>
          <w:i/>
        </w:rPr>
        <w:t>charge</w:t>
      </w:r>
      <w:r w:rsidRPr="00967562">
        <w:t xml:space="preserve"> increment are defined: </w:t>
      </w:r>
    </w:p>
    <w:p w14:paraId="532BB257" w14:textId="061E0B5B" w:rsidR="00DE7905"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e>
              </m:d>
            </m:e>
          </m:func>
          <m:r>
            <m:rPr>
              <m:sty m:val="p"/>
            </m:rPr>
            <w:rPr>
              <w:rFonts w:ascii="Cambria Math" w:hAnsi="Cambria Math"/>
            </w:rPr>
            <w:br/>
          </m:r>
        </m:oMath>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7FEA1B71" w14:textId="15C21888" w:rsidR="00DE7905" w:rsidRPr="00967562" w:rsidRDefault="00735C3B" w:rsidP="00DE7905">
      <w:pPr>
        <w:pStyle w:val="Listenabsatz"/>
        <w:ind w:left="360"/>
      </w:pPr>
      <w:r w:rsidRPr="00967562">
        <w:t xml:space="preserve">The battery power and the battery charge are now dependent on whether the charge of the battery in the previous time step is greater equal or less than the </w:t>
      </w:r>
      <w:r w:rsidR="00C04601" w:rsidRPr="00967562">
        <w:rPr>
          <w:i/>
        </w:rPr>
        <w:t>discharge</w:t>
      </w:r>
      <w:r w:rsidRPr="00967562">
        <w:t xml:space="preserve"> increment</w:t>
      </w:r>
      <w:r w:rsidR="00C04601" w:rsidRPr="00967562">
        <w:t>:</w:t>
      </w:r>
    </w:p>
    <w:p w14:paraId="2BE84201" w14:textId="68C37767" w:rsidR="00C04601"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 xml:space="preserve">C,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  else</m:t>
                  </m:r>
                </m:e>
              </m:eqArr>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r>
                    <w:rPr>
                      <w:rFonts w:ascii="Cambria Math" w:hAnsi="Cambria Math"/>
                    </w:rPr>
                    <m:t>0,  else</m:t>
                  </m:r>
                </m:e>
              </m:eqArr>
            </m:e>
          </m:d>
          <m:r>
            <w:rPr>
              <w:rFonts w:ascii="Cambria Math" w:hAnsi="Cambria Math"/>
            </w:rPr>
            <m:t xml:space="preserve"> </m:t>
          </m:r>
        </m:oMath>
      </m:oMathPara>
    </w:p>
    <w:p w14:paraId="04D80E1F" w14:textId="03B3326F" w:rsidR="00C04601" w:rsidRPr="00967562" w:rsidRDefault="00964727" w:rsidP="00964727">
      <w:pPr>
        <w:pStyle w:val="Listenabsatz"/>
        <w:numPr>
          <w:ilvl w:val="0"/>
          <w:numId w:val="16"/>
        </w:numPr>
      </w:pPr>
      <w:r w:rsidRPr="00967562">
        <w:t xml:space="preserve">If neither of the previous cases </w:t>
      </w:r>
      <w:r w:rsidR="00DD0982">
        <w:t>take place</w:t>
      </w:r>
      <w:r w:rsidRPr="00967562">
        <w:t xml:space="preserve"> the PVS is matching the demand perfectly and the battery charge remains unchanged while the battery power is zero: </w:t>
      </w:r>
    </w:p>
    <w:p w14:paraId="0CA9262B" w14:textId="0329207D" w:rsidR="00964727" w:rsidRPr="00967562" w:rsidRDefault="00000000" w:rsidP="00964727">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=0</m:t>
          </m:r>
        </m:oMath>
      </m:oMathPara>
    </w:p>
    <w:p w14:paraId="11E64BDB" w14:textId="79AB4BA1" w:rsidR="00964727" w:rsidRPr="00967562" w:rsidRDefault="00964727" w:rsidP="00964727">
      <w:r w:rsidRPr="00967562">
        <w:t xml:space="preserve">With this algorithm the </w:t>
      </w:r>
      <w:r w:rsidR="00E64923" w:rsidRPr="00967562">
        <w:t xml:space="preserve">battery characteristic and the battery charge can be determined over the investigated time. An exemplary result of this algorithms can be seen in </w:t>
      </w:r>
      <w:r w:rsidR="00E64923" w:rsidRPr="00967562">
        <w:fldChar w:fldCharType="begin"/>
      </w:r>
      <w:r w:rsidR="00E64923" w:rsidRPr="00967562">
        <w:instrText xml:space="preserve"> REF _Ref182845444 \h </w:instrText>
      </w:r>
      <w:r w:rsidR="00E64923" w:rsidRPr="00967562">
        <w:fldChar w:fldCharType="separate"/>
      </w:r>
      <w:r w:rsidR="00A417BB" w:rsidRPr="00967562">
        <w:t xml:space="preserve">Figure </w:t>
      </w:r>
      <w:r w:rsidR="00A417BB">
        <w:rPr>
          <w:noProof/>
        </w:rPr>
        <w:t>12</w:t>
      </w:r>
      <w:r w:rsidR="00E64923" w:rsidRPr="00967562">
        <w:fldChar w:fldCharType="end"/>
      </w:r>
      <w:r w:rsidR="00E64923" w:rsidRPr="00967562">
        <w:t xml:space="preserve">. The combined power as decision variable is also plotted in this figure. </w:t>
      </w:r>
    </w:p>
    <w:p w14:paraId="7F1872CF" w14:textId="77777777" w:rsidR="00E64923" w:rsidRPr="00967562" w:rsidRDefault="00E64923" w:rsidP="00E64923">
      <w:pPr>
        <w:keepNext/>
      </w:pPr>
      <w:r w:rsidRPr="00967562">
        <w:rPr>
          <w:noProof/>
        </w:rPr>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5F517B94" w:rsidR="00E64923" w:rsidRPr="00967562" w:rsidRDefault="00E64923" w:rsidP="00E64923">
      <w:pPr>
        <w:pStyle w:val="Beschriftung"/>
        <w:jc w:val="center"/>
      </w:pPr>
      <w:bookmarkStart w:id="14" w:name="_Ref18284544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12</w:t>
      </w:r>
      <w:r w:rsidR="00241816" w:rsidRPr="00967562">
        <w:fldChar w:fldCharType="end"/>
      </w:r>
      <w:bookmarkEnd w:id="14"/>
      <w:r w:rsidRPr="00967562">
        <w:t>: Battery status characteristics</w:t>
      </w:r>
    </w:p>
    <w:p w14:paraId="3E68AE69" w14:textId="73869258" w:rsidR="001F2182" w:rsidRPr="00967562" w:rsidRDefault="001F2182" w:rsidP="001F2182">
      <w:pPr>
        <w:pStyle w:val="berschrift1"/>
        <w:numPr>
          <w:ilvl w:val="1"/>
          <w:numId w:val="9"/>
        </w:numPr>
      </w:pPr>
      <w:r w:rsidRPr="00967562">
        <w:t>Supply system model</w:t>
      </w:r>
    </w:p>
    <w:p w14:paraId="46888B18" w14:textId="012ABE1D" w:rsidR="001F2182" w:rsidRPr="00967562" w:rsidRDefault="000E250D" w:rsidP="001F2182">
      <w:r w:rsidRPr="00967562">
        <w:t xml:space="preserve">The supply system model combines the PVS with the battery power to create a supply power characteristic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t</m:t>
            </m:r>
          </m:e>
        </m:d>
      </m:oMath>
      <w:r w:rsidRPr="00967562">
        <w:t xml:space="preserve"> which is defined by:</w:t>
      </w:r>
    </w:p>
    <w:p w14:paraId="32E46E60" w14:textId="533D4391" w:rsidR="000E250D"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m:rPr>
                  <m:sty m:val="bi"/>
                </m:rPr>
                <w:rPr>
                  <w:rFonts w:ascii="Cambria Math" w:hAnsi="Cambria Math"/>
                </w:rPr>
                <m:t xml:space="preserve">ϕ, τ, </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t</m:t>
              </m:r>
            </m:e>
          </m:d>
        </m:oMath>
      </m:oMathPara>
    </w:p>
    <w:p w14:paraId="40DCAAC7" w14:textId="12401FDA" w:rsidR="007823C8" w:rsidRPr="00967562" w:rsidRDefault="007823C8" w:rsidP="001F2182">
      <w:r w:rsidRPr="00967562">
        <w:t xml:space="preserve">In other words this characteristic defines all the power of the PVS that does not go into charging the battery plus all power gained by draining the battery. A resulting characteristic for this is visualized in </w:t>
      </w:r>
      <w:r w:rsidRPr="00967562">
        <w:fldChar w:fldCharType="begin"/>
      </w:r>
      <w:r w:rsidRPr="00967562">
        <w:instrText xml:space="preserve"> REF _Ref182846033 \h </w:instrText>
      </w:r>
      <w:r w:rsidRPr="00967562">
        <w:fldChar w:fldCharType="separate"/>
      </w:r>
      <w:r w:rsidR="00A417BB" w:rsidRPr="00967562">
        <w:t xml:space="preserve">Figure </w:t>
      </w:r>
      <w:r w:rsidR="00A417BB">
        <w:rPr>
          <w:noProof/>
        </w:rPr>
        <w:t>13</w:t>
      </w:r>
      <w:r w:rsidRPr="00967562">
        <w:fldChar w:fldCharType="end"/>
      </w:r>
      <w:r w:rsidRPr="00967562">
        <w:t>.</w:t>
      </w:r>
    </w:p>
    <w:p w14:paraId="09253577" w14:textId="77777777" w:rsidR="007823C8" w:rsidRPr="00967562" w:rsidRDefault="007823C8" w:rsidP="007823C8">
      <w:pPr>
        <w:keepNext/>
      </w:pPr>
      <w:r w:rsidRPr="00967562">
        <w:rPr>
          <w:noProof/>
        </w:rPr>
        <w:lastRenderedPageBreak/>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6B4325D8" w:rsidR="00530A2B" w:rsidRPr="00967562" w:rsidRDefault="007823C8" w:rsidP="007823C8">
      <w:pPr>
        <w:pStyle w:val="Beschriftung"/>
        <w:jc w:val="center"/>
      </w:pPr>
      <w:bookmarkStart w:id="15" w:name="_Ref18284603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13</w:t>
      </w:r>
      <w:r w:rsidR="00241816" w:rsidRPr="00967562">
        <w:fldChar w:fldCharType="end"/>
      </w:r>
      <w:bookmarkEnd w:id="15"/>
      <w:r w:rsidRPr="00967562">
        <w:t>: Supply power characteristic</w:t>
      </w:r>
    </w:p>
    <w:p w14:paraId="4C5F4377" w14:textId="2504F3A6" w:rsidR="007823C8" w:rsidRPr="00967562" w:rsidRDefault="007823C8" w:rsidP="007823C8">
      <w:pPr>
        <w:pStyle w:val="berschrift1"/>
        <w:numPr>
          <w:ilvl w:val="1"/>
          <w:numId w:val="9"/>
        </w:numPr>
      </w:pPr>
      <w:r w:rsidRPr="00967562">
        <w:t>Grid load model</w:t>
      </w:r>
    </w:p>
    <w:p w14:paraId="11E9F0F3" w14:textId="0CE6B72E" w:rsidR="007823C8" w:rsidRPr="00967562" w:rsidRDefault="007823C8" w:rsidP="007823C8">
      <w:r w:rsidRPr="00967562">
        <w:t xml:space="preserve">This is the last step for the model. The supply power characteristic is subtracted from the demand characteristic to create a </w:t>
      </w:r>
      <w:r w:rsidR="00225C54" w:rsidRPr="00967562">
        <w:t xml:space="preserve">grid load </w:t>
      </w:r>
      <w:r w:rsidRPr="00967562">
        <w:t>characteristic</w:t>
      </w:r>
      <w:r w:rsidR="00225C54"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that represents how the power grid sees the load. Here positive powers mean that the grid is supplying power to the load and negative powers represent the load selling power to the grid. </w:t>
      </w:r>
    </w:p>
    <w:p w14:paraId="480D34D4" w14:textId="7F6589B2" w:rsidR="00225C54" w:rsidRPr="00967562" w:rsidRDefault="00000000" w:rsidP="007823C8">
      <w:pPr>
        <w:rPr>
          <w:bCs/>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t</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D</m:t>
              </m:r>
            </m:sub>
          </m:sSub>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t)</m:t>
          </m:r>
        </m:oMath>
      </m:oMathPara>
    </w:p>
    <w:p w14:paraId="0C562E16" w14:textId="3058CF3E" w:rsidR="00225C54" w:rsidRPr="00967562" w:rsidRDefault="00241816" w:rsidP="007823C8">
      <w:r w:rsidRPr="00967562">
        <w:fldChar w:fldCharType="begin"/>
      </w:r>
      <w:r w:rsidRPr="00967562">
        <w:instrText xml:space="preserve"> REF _Ref182846750 \h </w:instrText>
      </w:r>
      <w:r w:rsidRPr="00967562">
        <w:fldChar w:fldCharType="separate"/>
      </w:r>
      <w:r w:rsidR="00A417BB" w:rsidRPr="00967562">
        <w:t xml:space="preserve">Figure </w:t>
      </w:r>
      <w:r w:rsidR="00A417BB">
        <w:rPr>
          <w:noProof/>
        </w:rPr>
        <w:t>14</w:t>
      </w:r>
      <w:r w:rsidRPr="00967562">
        <w:fldChar w:fldCharType="end"/>
      </w:r>
      <w:r w:rsidRPr="00967562">
        <w:t xml:space="preserve"> illustrates this characteristic. A time where the grid load sells power to the grid can be seen between 9:00 to 12:00 while the load buys power from the grid for the majority of the day. </w:t>
      </w:r>
    </w:p>
    <w:p w14:paraId="6E7B142F" w14:textId="77777777" w:rsidR="00241816" w:rsidRPr="00967562" w:rsidRDefault="00241816" w:rsidP="00241816">
      <w:pPr>
        <w:keepNext/>
      </w:pPr>
      <w:r w:rsidRPr="00967562">
        <w:rPr>
          <w:noProof/>
        </w:rPr>
        <w:lastRenderedPageBreak/>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4F324E56" w:rsidR="007255EB" w:rsidRPr="00967562" w:rsidRDefault="00241816" w:rsidP="009968A4">
      <w:pPr>
        <w:pStyle w:val="Beschriftung"/>
        <w:jc w:val="center"/>
      </w:pPr>
      <w:bookmarkStart w:id="16" w:name="_Ref182846750"/>
      <w:r w:rsidRPr="00967562">
        <w:t xml:space="preserve">Figure </w:t>
      </w:r>
      <w:r w:rsidRPr="00967562">
        <w:fldChar w:fldCharType="begin"/>
      </w:r>
      <w:r w:rsidRPr="00967562">
        <w:instrText xml:space="preserve"> SEQ Figure \* ARABIC </w:instrText>
      </w:r>
      <w:r w:rsidRPr="00967562">
        <w:fldChar w:fldCharType="separate"/>
      </w:r>
      <w:r w:rsidR="00A417BB">
        <w:rPr>
          <w:noProof/>
        </w:rPr>
        <w:t>14</w:t>
      </w:r>
      <w:r w:rsidRPr="00967562">
        <w:fldChar w:fldCharType="end"/>
      </w:r>
      <w:bookmarkEnd w:id="16"/>
      <w:r w:rsidRPr="00967562">
        <w:t>: Grid load characteristic</w:t>
      </w:r>
    </w:p>
    <w:p w14:paraId="6CE6A115" w14:textId="1FBE6721" w:rsidR="007255EB" w:rsidRPr="00967562" w:rsidRDefault="005B6F4D" w:rsidP="005B6F4D">
      <w:pPr>
        <w:pStyle w:val="berschrift1"/>
        <w:numPr>
          <w:ilvl w:val="0"/>
          <w:numId w:val="9"/>
        </w:numPr>
      </w:pPr>
      <w:r w:rsidRPr="00967562">
        <w:t>Optimization</w:t>
      </w:r>
    </w:p>
    <w:p w14:paraId="6AECFE77" w14:textId="761E5028" w:rsidR="00EE5178" w:rsidRPr="00967562" w:rsidRDefault="00EE5178" w:rsidP="00EE5178">
      <w:r w:rsidRPr="00967562">
        <w:t xml:space="preserve">With the model completed the optimization can begin. In the next chapters the decision variables is presented, the objective function defined and the optimization algorithm described. </w:t>
      </w:r>
    </w:p>
    <w:p w14:paraId="68DA949A" w14:textId="03F61016" w:rsidR="00E34597" w:rsidRPr="00967562" w:rsidRDefault="00E34597" w:rsidP="00E34597">
      <w:pPr>
        <w:pStyle w:val="berschrift1"/>
        <w:numPr>
          <w:ilvl w:val="1"/>
          <w:numId w:val="9"/>
        </w:numPr>
      </w:pPr>
      <w:r w:rsidRPr="00967562">
        <w:t>Objective function</w:t>
      </w:r>
    </w:p>
    <w:p w14:paraId="288AFC2A" w14:textId="373BDB25" w:rsidR="00EE5178" w:rsidRPr="00967562" w:rsidRDefault="00EE5178" w:rsidP="00EE5178">
      <w:r w:rsidRPr="00967562">
        <w:t>The objective function for this project is the cost of electric energy for one day. This cost can be defined via the grid load characteristic and the cost of buying power from the grid</w:t>
      </w:r>
      <w:r w:rsidR="006749C3" w:rsidRPr="009675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Pr="00967562">
        <w:t xml:space="preserve"> and the </w:t>
      </w:r>
      <w:r w:rsidR="006749C3" w:rsidRPr="00967562">
        <w:t xml:space="preserve">feed-in tariff </w:t>
      </w:r>
      <w:r w:rsidRPr="00967562">
        <w:t>for selling power</w:t>
      </w:r>
      <w:r w:rsidR="006749C3" w:rsidRPr="00967562">
        <w:t xml:space="preserve"> </w:t>
      </w:r>
      <w:r w:rsidRPr="00967562">
        <w:t>to the grid</w:t>
      </w:r>
      <w:r w:rsidR="006749C3"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Pr="00967562">
        <w:t xml:space="preserve">. </w:t>
      </w:r>
      <w:r w:rsidR="006749C3" w:rsidRPr="00967562">
        <w:t xml:space="preserve">As the system under </w:t>
      </w:r>
      <w:r w:rsidR="00FB2050" w:rsidRPr="00967562">
        <w:t>investigation</w:t>
      </w:r>
      <w:r w:rsidR="006749C3" w:rsidRPr="00967562">
        <w:t xml:space="preserve"> is located in Germany the corresponding values for this country are used. </w:t>
      </w:r>
      <w:r w:rsidR="00304177" w:rsidRPr="00967562">
        <w:t xml:space="preserve">The values are listed </w:t>
      </w:r>
      <w:r w:rsidR="000550A6" w:rsidRPr="00967562">
        <w:t xml:space="preserve">in </w:t>
      </w:r>
      <w:r w:rsidR="000550A6" w:rsidRPr="00967562">
        <w:fldChar w:fldCharType="begin"/>
      </w:r>
      <w:r w:rsidR="000550A6" w:rsidRPr="00967562">
        <w:instrText xml:space="preserve"> REF _Ref182849033 \h </w:instrText>
      </w:r>
      <w:r w:rsidR="000550A6" w:rsidRPr="00967562">
        <w:fldChar w:fldCharType="separate"/>
      </w:r>
      <w:r w:rsidR="00A417BB" w:rsidRPr="00967562">
        <w:t xml:space="preserve">Table </w:t>
      </w:r>
      <w:r w:rsidR="00A417BB">
        <w:rPr>
          <w:noProof/>
        </w:rPr>
        <w:t>3</w:t>
      </w:r>
      <w:r w:rsidR="000550A6" w:rsidRPr="00967562">
        <w:fldChar w:fldCharType="end"/>
      </w:r>
      <w:r w:rsidR="000550A6" w:rsidRPr="00967562">
        <w:t>.</w:t>
      </w:r>
    </w:p>
    <w:p w14:paraId="19D52BD3" w14:textId="39BEB7A9" w:rsidR="000550A6" w:rsidRPr="00967562" w:rsidRDefault="000550A6" w:rsidP="000550A6">
      <w:pPr>
        <w:pStyle w:val="Beschriftung"/>
        <w:keepNext/>
      </w:pPr>
      <w:bookmarkStart w:id="17" w:name="_Ref182849033"/>
      <w:bookmarkStart w:id="18" w:name="_Ref182849025"/>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3</w:t>
      </w:r>
      <w:r w:rsidR="00E8169B" w:rsidRPr="00967562">
        <w:fldChar w:fldCharType="end"/>
      </w:r>
      <w:bookmarkEnd w:id="17"/>
      <w:r w:rsidRPr="00967562">
        <w:t>: Electricity costs and feed-in tariffs for Germany 2024</w:t>
      </w:r>
      <w:bookmarkEnd w:id="18"/>
    </w:p>
    <w:tbl>
      <w:tblPr>
        <w:tblStyle w:val="EinfacheTabelle1"/>
        <w:tblW w:w="0" w:type="auto"/>
        <w:tblLook w:val="04A0" w:firstRow="1" w:lastRow="0" w:firstColumn="1" w:lastColumn="0" w:noHBand="0" w:noVBand="1"/>
      </w:tblPr>
      <w:tblGrid>
        <w:gridCol w:w="4247"/>
        <w:gridCol w:w="4247"/>
      </w:tblGrid>
      <w:tr w:rsidR="00304177" w:rsidRPr="00967562" w14:paraId="203259DC"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743FE5" w14:textId="1B18A507" w:rsidR="00304177" w:rsidRPr="00967562" w:rsidRDefault="00304177" w:rsidP="00EE5178">
            <w:r w:rsidRPr="00967562">
              <w:t>Parameter</w:t>
            </w:r>
          </w:p>
        </w:tc>
        <w:tc>
          <w:tcPr>
            <w:tcW w:w="4247" w:type="dxa"/>
          </w:tcPr>
          <w:p w14:paraId="15C420FD" w14:textId="1D101C53" w:rsidR="00304177" w:rsidRPr="00967562" w:rsidRDefault="00304177" w:rsidP="00EE5178">
            <w:pPr>
              <w:cnfStyle w:val="100000000000" w:firstRow="1" w:lastRow="0" w:firstColumn="0" w:lastColumn="0" w:oddVBand="0" w:evenVBand="0" w:oddHBand="0" w:evenHBand="0" w:firstRowFirstColumn="0" w:firstRowLastColumn="0" w:lastRowFirstColumn="0" w:lastRowLastColumn="0"/>
            </w:pPr>
            <w:r w:rsidRPr="00967562">
              <w:t>Value</w:t>
            </w:r>
          </w:p>
        </w:tc>
      </w:tr>
      <w:tr w:rsidR="00304177" w:rsidRPr="00967562" w14:paraId="58FDD39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AE1F7E" w14:textId="73A59CCF" w:rsidR="00304177" w:rsidRPr="00967562" w:rsidRDefault="000550A6" w:rsidP="00EE5178">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t>
                  </m:r>
                </m:sub>
              </m:sSub>
            </m:oMath>
          </w:p>
        </w:tc>
        <w:tc>
          <w:tcPr>
            <w:tcW w:w="4247" w:type="dxa"/>
          </w:tcPr>
          <w:p w14:paraId="20FB050F" w14:textId="0E44B390" w:rsidR="00304177" w:rsidRPr="00967562" w:rsidRDefault="000550A6" w:rsidP="00EE5178">
            <w:pP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0.41€/kWh</m:t>
              </m:r>
            </m:oMath>
            <w:r w:rsidRPr="00967562">
              <w:t xml:space="preserve"> </w:t>
            </w:r>
            <w:sdt>
              <w:sdtPr>
                <w:id w:val="1476879074"/>
                <w:citation/>
              </w:sdtPr>
              <w:sdtContent>
                <w:r w:rsidRPr="00967562">
                  <w:fldChar w:fldCharType="begin"/>
                </w:r>
                <w:r w:rsidRPr="00967562">
                  <w:instrText xml:space="preserve"> CITATION Sta24 \l 1031 </w:instrText>
                </w:r>
                <w:r w:rsidRPr="00967562">
                  <w:fldChar w:fldCharType="separate"/>
                </w:r>
                <w:r w:rsidR="003265F0">
                  <w:rPr>
                    <w:noProof/>
                  </w:rPr>
                  <w:t>[8]</w:t>
                </w:r>
                <w:r w:rsidRPr="00967562">
                  <w:fldChar w:fldCharType="end"/>
                </w:r>
              </w:sdtContent>
            </w:sdt>
          </w:p>
        </w:tc>
      </w:tr>
      <w:tr w:rsidR="00304177" w:rsidRPr="00967562" w14:paraId="1DD7B19C"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CAAF1BE" w14:textId="4D9C8064" w:rsidR="00304177" w:rsidRPr="00967562" w:rsidRDefault="000550A6" w:rsidP="000550A6">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oMath>
          </w:p>
        </w:tc>
        <w:tc>
          <w:tcPr>
            <w:tcW w:w="4247" w:type="dxa"/>
          </w:tcPr>
          <w:p w14:paraId="6508CE1A" w14:textId="72A5AB97" w:rsidR="00304177" w:rsidRPr="00967562" w:rsidRDefault="000550A6" w:rsidP="00EE5178">
            <w:pP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0.08€/kWh</m:t>
              </m:r>
            </m:oMath>
            <w:r w:rsidRPr="00967562">
              <w:t xml:space="preserve"> </w:t>
            </w:r>
            <w:sdt>
              <w:sdtPr>
                <w:id w:val="1201049296"/>
                <w:citation/>
              </w:sdtPr>
              <w:sdtContent>
                <w:r w:rsidRPr="00967562">
                  <w:fldChar w:fldCharType="begin"/>
                </w:r>
                <w:r w:rsidR="003901FC" w:rsidRPr="00967562">
                  <w:instrText xml:space="preserve">CITATION Bun24 \l 1031 </w:instrText>
                </w:r>
                <w:r w:rsidRPr="00967562">
                  <w:fldChar w:fldCharType="separate"/>
                </w:r>
                <w:r w:rsidR="003265F0">
                  <w:rPr>
                    <w:noProof/>
                  </w:rPr>
                  <w:t>[9]</w:t>
                </w:r>
                <w:r w:rsidRPr="00967562">
                  <w:fldChar w:fldCharType="end"/>
                </w:r>
              </w:sdtContent>
            </w:sdt>
          </w:p>
        </w:tc>
      </w:tr>
    </w:tbl>
    <w:p w14:paraId="5EB92402" w14:textId="4E472D01" w:rsidR="00304177" w:rsidRPr="00967562" w:rsidRDefault="00304177" w:rsidP="00EE5178"/>
    <w:p w14:paraId="7133D9B5" w14:textId="70E70BDC" w:rsidR="000550A6" w:rsidRPr="00967562" w:rsidRDefault="000550A6" w:rsidP="00EE5178">
      <w:r w:rsidRPr="00967562">
        <w:t xml:space="preserve">The cost of electricity can now be calculated by summing the grid load power characteristic: </w:t>
      </w:r>
    </w:p>
    <w:p w14:paraId="04E51822" w14:textId="0ACC7FC9" w:rsidR="000550A6" w:rsidRPr="00967562" w:rsidRDefault="00000000" w:rsidP="00EE5178">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r>
            <m:rPr>
              <m:sty m:val="bi"/>
            </m:rPr>
            <w:rPr>
              <w:rFonts w:ascii="Cambria Math" w:hAnsi="Cambria Math"/>
            </w:rPr>
            <m:t>ϕ, τ</m:t>
          </m:r>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r>
                <m:rPr>
                  <m:sty m:val="p"/>
                </m:rPr>
                <w:rPr>
                  <w:rFonts w:ascii="Cambria Math" w:hAnsi="Cambria Math"/>
                </w:rPr>
                <m:t>Δ</m:t>
              </m:r>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if </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e>
                    <m:e>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  if</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e>
                  </m:eqArr>
                </m:e>
              </m:d>
            </m:e>
          </m:nary>
        </m:oMath>
      </m:oMathPara>
    </w:p>
    <w:p w14:paraId="75D8DB05" w14:textId="40D4C559" w:rsidR="001C08D3" w:rsidRPr="00967562" w:rsidRDefault="001C08D3" w:rsidP="00EE5178">
      <w:r w:rsidRPr="00967562">
        <w:t xml:space="preserve">The goal for the optimization is to minimize this cost. </w:t>
      </w:r>
    </w:p>
    <w:p w14:paraId="129E8A4C" w14:textId="77777777" w:rsidR="00EE5178" w:rsidRPr="00967562" w:rsidRDefault="00EE5178" w:rsidP="00EE5178">
      <w:pPr>
        <w:pStyle w:val="berschrift1"/>
        <w:numPr>
          <w:ilvl w:val="1"/>
          <w:numId w:val="9"/>
        </w:numPr>
      </w:pPr>
      <w:r w:rsidRPr="00967562">
        <w:lastRenderedPageBreak/>
        <w:t>Decision variables</w:t>
      </w:r>
    </w:p>
    <w:p w14:paraId="30D9400C" w14:textId="21857EE2" w:rsidR="001C08D3" w:rsidRPr="00967562" w:rsidRDefault="00255B56" w:rsidP="00E34597">
      <w:r w:rsidRPr="00967562">
        <w:t xml:space="preserve">As hinted at in the objective function, the decision variables are the azimuth and tilt angles of the </w:t>
      </w:r>
      <m:oMath>
        <m:r>
          <w:rPr>
            <w:rFonts w:ascii="Cambria Math" w:hAnsi="Cambria Math"/>
          </w:rPr>
          <m:t>N</m:t>
        </m:r>
      </m:oMath>
      <w:r w:rsidR="001C08D3" w:rsidRPr="00967562">
        <w:t xml:space="preserve"> </w:t>
      </w:r>
      <w:r w:rsidRPr="00967562">
        <w:t>panels</w:t>
      </w:r>
      <w:r w:rsidR="001C08D3" w:rsidRPr="00967562">
        <w:t>. T</w:t>
      </w:r>
      <w:r w:rsidRPr="00967562">
        <w:t xml:space="preserve">hese are </w:t>
      </w:r>
      <m:oMath>
        <m:r>
          <w:rPr>
            <w:rFonts w:ascii="Cambria Math" w:hAnsi="Cambria Math"/>
          </w:rPr>
          <m:t>2N</m:t>
        </m:r>
      </m:oMath>
      <w:r w:rsidRPr="00967562">
        <w:t xml:space="preserve"> real variables. However, to let the optimization decide itself how many panels shall be used, another integer</w:t>
      </w:r>
      <w:r w:rsidR="001C08D3" w:rsidRPr="00967562">
        <w:t xml:space="preserve"> variable </w:t>
      </w:r>
      <m:oMath>
        <m:r>
          <w:rPr>
            <w:rFonts w:ascii="Cambria Math" w:hAnsi="Cambria Math"/>
          </w:rPr>
          <m:t>κ</m:t>
        </m:r>
      </m:oMath>
      <w:r w:rsidR="001C08D3" w:rsidRPr="00967562">
        <w:t xml:space="preserve"> is introduced that can cut off as much as </w:t>
      </w:r>
      <m:oMath>
        <m:r>
          <w:rPr>
            <w:rFonts w:ascii="Cambria Math" w:hAnsi="Cambria Math"/>
          </w:rPr>
          <m:t>N</m:t>
        </m:r>
      </m:oMath>
      <w:r w:rsidR="001C08D3" w:rsidRPr="00967562">
        <w:t xml:space="preserve"> panels from the system. In mathematical terms the integer variable extracts all</w:t>
      </w:r>
      <w:r w:rsidR="00FB2050">
        <w:t xml:space="preserve"> first</w:t>
      </w:r>
      <w:r w:rsidR="001C08D3" w:rsidRPr="00967562">
        <w:t xml:space="preserve"> </w:t>
      </w:r>
      <m:oMath>
        <m:r>
          <w:rPr>
            <w:rFonts w:ascii="Cambria Math" w:hAnsi="Cambria Math"/>
          </w:rPr>
          <m:t>κ</m:t>
        </m:r>
      </m:oMath>
      <w:r w:rsidR="001C08D3" w:rsidRPr="00967562">
        <w:t xml:space="preserve"> elements out of the set of </w:t>
      </w:r>
      <m:oMath>
        <m:r>
          <w:rPr>
            <w:rFonts w:ascii="Cambria Math" w:hAnsi="Cambria Math"/>
          </w:rPr>
          <m:t>N</m:t>
        </m:r>
      </m:oMath>
      <w:r w:rsidR="001C08D3" w:rsidRPr="00967562">
        <w:t xml:space="preserve"> elements for both the azimuth and the tilt angle vectors. </w:t>
      </w:r>
    </w:p>
    <w:p w14:paraId="2C8B695B" w14:textId="77777777" w:rsidR="001C08D3" w:rsidRPr="00967562" w:rsidRDefault="001C08D3" w:rsidP="00E34597"/>
    <w:p w14:paraId="1D481C37" w14:textId="15752AFF" w:rsidR="001C08D3" w:rsidRPr="00967562" w:rsidRDefault="001C08D3" w:rsidP="00E34597">
      <w:r w:rsidRPr="00967562">
        <w:t xml:space="preserve">All decision variables are subject to bounds that are listed in </w:t>
      </w:r>
      <w:r w:rsidRPr="00967562">
        <w:fldChar w:fldCharType="begin"/>
      </w:r>
      <w:r w:rsidRPr="00967562">
        <w:instrText xml:space="preserve"> REF _Ref182850053 \h </w:instrText>
      </w:r>
      <w:r w:rsidRPr="00967562">
        <w:fldChar w:fldCharType="separate"/>
      </w:r>
      <w:r w:rsidR="00A417BB" w:rsidRPr="00967562">
        <w:t xml:space="preserve">Table </w:t>
      </w:r>
      <w:r w:rsidR="00A417BB">
        <w:rPr>
          <w:noProof/>
        </w:rPr>
        <w:t>4</w:t>
      </w:r>
      <w:r w:rsidRPr="00967562">
        <w:fldChar w:fldCharType="end"/>
      </w:r>
      <w:r w:rsidRPr="00967562">
        <w:t>.</w:t>
      </w:r>
      <w:r w:rsidR="00FB2050">
        <w:t xml:space="preserve"> The azimuth angles are bound by </w:t>
      </w:r>
      <w:proofErr w:type="spellStart"/>
      <w:r w:rsidR="00FB2050">
        <w:t>they</w:t>
      </w:r>
      <w:proofErr w:type="spellEnd"/>
      <w:r w:rsidR="00FB2050">
        <w:t xml:space="preserve"> angle of a full circle, preventing ambiguous panel azimuth angles. The bound on the tilt angles ensures panels are not pointed into the ground. </w:t>
      </w:r>
    </w:p>
    <w:p w14:paraId="2679AC88" w14:textId="2E0A1FC7" w:rsidR="001C08D3" w:rsidRPr="00967562" w:rsidRDefault="001C08D3" w:rsidP="001C08D3">
      <w:pPr>
        <w:pStyle w:val="Beschriftung"/>
        <w:keepNext/>
        <w:jc w:val="center"/>
      </w:pPr>
      <w:bookmarkStart w:id="19" w:name="_Ref182850053"/>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4</w:t>
      </w:r>
      <w:r w:rsidR="00E8169B" w:rsidRPr="00967562">
        <w:fldChar w:fldCharType="end"/>
      </w:r>
      <w:bookmarkEnd w:id="19"/>
      <w:r w:rsidRPr="00967562">
        <w:t>: Bounds for decision variables</w:t>
      </w:r>
    </w:p>
    <w:tbl>
      <w:tblPr>
        <w:tblStyle w:val="EinfacheTabelle1"/>
        <w:tblW w:w="0" w:type="auto"/>
        <w:tblLook w:val="04A0" w:firstRow="1" w:lastRow="0" w:firstColumn="1" w:lastColumn="0" w:noHBand="0" w:noVBand="1"/>
      </w:tblPr>
      <w:tblGrid>
        <w:gridCol w:w="2831"/>
        <w:gridCol w:w="2831"/>
        <w:gridCol w:w="2832"/>
      </w:tblGrid>
      <w:tr w:rsidR="001C08D3" w:rsidRPr="00967562" w14:paraId="5C1B881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5B03E9" w14:textId="505C9C1E" w:rsidR="001C08D3" w:rsidRPr="00967562" w:rsidRDefault="001C08D3" w:rsidP="00E34597">
            <w:r w:rsidRPr="00967562">
              <w:t>Decision variable</w:t>
            </w:r>
          </w:p>
        </w:tc>
        <w:tc>
          <w:tcPr>
            <w:tcW w:w="2831" w:type="dxa"/>
          </w:tcPr>
          <w:p w14:paraId="72B1DAF5" w14:textId="1271FB79"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Lower bound</w:t>
            </w:r>
          </w:p>
        </w:tc>
        <w:tc>
          <w:tcPr>
            <w:tcW w:w="2832" w:type="dxa"/>
          </w:tcPr>
          <w:p w14:paraId="2C29D6A0" w14:textId="3A832565"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Upper bound</w:t>
            </w:r>
          </w:p>
        </w:tc>
      </w:tr>
      <w:tr w:rsidR="001C08D3" w:rsidRPr="00967562" w14:paraId="6201CDA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740137A" w14:textId="5610096B" w:rsidR="001C08D3" w:rsidRPr="00967562" w:rsidRDefault="001C08D3" w:rsidP="00E34597">
            <w:pPr>
              <w:rPr>
                <w:b w:val="0"/>
                <w:bCs w:val="0"/>
              </w:rPr>
            </w:pPr>
            <m:oMathPara>
              <m:oMath>
                <m:r>
                  <m:rPr>
                    <m:sty m:val="bi"/>
                  </m:rPr>
                  <w:rPr>
                    <w:rFonts w:ascii="Cambria Math" w:hAnsi="Cambria Math"/>
                  </w:rPr>
                  <m:t>ϕ</m:t>
                </m:r>
              </m:oMath>
            </m:oMathPara>
          </w:p>
        </w:tc>
        <w:tc>
          <w:tcPr>
            <w:tcW w:w="2831" w:type="dxa"/>
          </w:tcPr>
          <w:p w14:paraId="6037E93D" w14:textId="239043EF"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c>
          <w:tcPr>
            <w:tcW w:w="2832" w:type="dxa"/>
          </w:tcPr>
          <w:p w14:paraId="5BFBB2A8" w14:textId="6633F256"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≤360°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r>
      <w:tr w:rsidR="001C08D3" w:rsidRPr="00967562" w14:paraId="36855B53"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7A3AFB05" w14:textId="79A849C4" w:rsidR="001C08D3" w:rsidRPr="00967562" w:rsidRDefault="001C08D3" w:rsidP="00E34597">
            <w:pPr>
              <w:rPr>
                <w:b w:val="0"/>
                <w:bCs w:val="0"/>
              </w:rPr>
            </w:pPr>
            <m:oMathPara>
              <m:oMath>
                <m:r>
                  <m:rPr>
                    <m:sty m:val="bi"/>
                  </m:rPr>
                  <w:rPr>
                    <w:rFonts w:ascii="Cambria Math" w:hAnsi="Cambria Math"/>
                  </w:rPr>
                  <m:t>τ</m:t>
                </m:r>
              </m:oMath>
            </m:oMathPara>
          </w:p>
        </w:tc>
        <w:tc>
          <w:tcPr>
            <w:tcW w:w="2831" w:type="dxa"/>
          </w:tcPr>
          <w:p w14:paraId="43BCE4FA" w14:textId="60B6D68C"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c>
          <w:tcPr>
            <w:tcW w:w="2832" w:type="dxa"/>
          </w:tcPr>
          <w:p w14:paraId="40A935E5" w14:textId="767A672E"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≤90°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r>
      <w:tr w:rsidR="001C08D3" w:rsidRPr="00967562" w14:paraId="509D1DF1"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0D3D6B" w14:textId="4007E823" w:rsidR="001C08D3" w:rsidRPr="00967562" w:rsidRDefault="001C08D3" w:rsidP="00E34597">
            <m:oMathPara>
              <m:oMath>
                <m:r>
                  <m:rPr>
                    <m:sty m:val="bi"/>
                  </m:rPr>
                  <w:rPr>
                    <w:rFonts w:ascii="Cambria Math" w:hAnsi="Cambria Math"/>
                  </w:rPr>
                  <m:t>κ</m:t>
                </m:r>
              </m:oMath>
            </m:oMathPara>
          </w:p>
        </w:tc>
        <w:tc>
          <w:tcPr>
            <w:tcW w:w="2831" w:type="dxa"/>
          </w:tcPr>
          <w:p w14:paraId="57FA0989" w14:textId="1447C646"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κ≥0</m:t>
                </m:r>
              </m:oMath>
            </m:oMathPara>
          </w:p>
        </w:tc>
        <w:tc>
          <w:tcPr>
            <w:tcW w:w="2832" w:type="dxa"/>
          </w:tcPr>
          <w:p w14:paraId="2E4CBA8A" w14:textId="2BDF7073"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κ≤N</m:t>
                </m:r>
              </m:oMath>
            </m:oMathPara>
          </w:p>
        </w:tc>
      </w:tr>
    </w:tbl>
    <w:p w14:paraId="4148BA1D" w14:textId="5715C30C" w:rsidR="00E34597" w:rsidRPr="00967562" w:rsidRDefault="00E34597" w:rsidP="00E34597">
      <w:pPr>
        <w:pStyle w:val="berschrift1"/>
        <w:numPr>
          <w:ilvl w:val="1"/>
          <w:numId w:val="9"/>
        </w:numPr>
      </w:pPr>
      <w:r w:rsidRPr="00967562">
        <w:t>Optimization algorithm</w:t>
      </w:r>
    </w:p>
    <w:p w14:paraId="66F0B962" w14:textId="77777777" w:rsidR="000677C1" w:rsidRDefault="00FB2050" w:rsidP="005B6F4D">
      <w:r>
        <w:t xml:space="preserve">As the system model is non-linear and uses both integer as well as real decision variables a genetic algorithm was used to optimize the model. The optimized variables are the variables described in </w:t>
      </w:r>
      <w:r w:rsidR="003901FC" w:rsidRPr="00967562">
        <w:t xml:space="preserve">the previous chapter. </w:t>
      </w:r>
    </w:p>
    <w:p w14:paraId="72DD5066" w14:textId="77777777" w:rsidR="000677C1" w:rsidRDefault="000677C1" w:rsidP="005B6F4D"/>
    <w:p w14:paraId="5A15FD80" w14:textId="3C04C230" w:rsidR="00E8169B" w:rsidRDefault="00FB2050" w:rsidP="005B6F4D">
      <w:r>
        <w:t xml:space="preserve">The genetic algorithm is an evolutionary </w:t>
      </w:r>
      <w:r w:rsidR="000677C1">
        <w:t>optimization method that computes the objective function for individuals in a population. Here an individual is a set of the decision variables with a concrete value. The algorithm evaluates individuals in a population according to their objective function and passes the best individuals on to the next generation. Additionally, some individuals of the next generation combine to form new individuals in a process called crossover. As a last step the individuals are randomly mutated. Th</w:t>
      </w:r>
      <w:r w:rsidR="00E8169B" w:rsidRPr="00967562">
        <w:t xml:space="preserve">e algorithm </w:t>
      </w:r>
      <w:r w:rsidR="000677C1">
        <w:t xml:space="preserve">selected for this project </w:t>
      </w:r>
      <w:r w:rsidR="00E8169B" w:rsidRPr="00967562">
        <w:t>uses tournament selection, heuristic crossover and random mutation</w:t>
      </w:r>
      <w:sdt>
        <w:sdtPr>
          <w:id w:val="1669589708"/>
          <w:citation/>
        </w:sdtPr>
        <w:sdtContent>
          <w:r w:rsidR="00E8169B" w:rsidRPr="00967562">
            <w:fldChar w:fldCharType="begin"/>
          </w:r>
          <w:r w:rsidR="00E8169B" w:rsidRPr="00967562">
            <w:instrText xml:space="preserve"> CITATION Jón242 \l 1031 </w:instrText>
          </w:r>
          <w:r w:rsidR="00E8169B" w:rsidRPr="00967562">
            <w:fldChar w:fldCharType="separate"/>
          </w:r>
          <w:r w:rsidR="003265F0">
            <w:rPr>
              <w:noProof/>
            </w:rPr>
            <w:t xml:space="preserve"> [10]</w:t>
          </w:r>
          <w:r w:rsidR="00E8169B" w:rsidRPr="00967562">
            <w:fldChar w:fldCharType="end"/>
          </w:r>
        </w:sdtContent>
      </w:sdt>
      <w:r w:rsidR="00E8169B" w:rsidRPr="00967562">
        <w:t xml:space="preserve">. </w:t>
      </w:r>
    </w:p>
    <w:p w14:paraId="4B372F21" w14:textId="77777777" w:rsidR="000677C1" w:rsidRPr="00967562" w:rsidRDefault="000677C1" w:rsidP="005B6F4D"/>
    <w:p w14:paraId="73C24834" w14:textId="054EC627" w:rsidR="00E8169B" w:rsidRPr="00967562" w:rsidRDefault="00E8169B" w:rsidP="005B6F4D">
      <w:r w:rsidRPr="00967562">
        <w:t xml:space="preserve">The parameters for the genetic algorithm are listed in </w:t>
      </w:r>
      <w:r w:rsidRPr="00967562">
        <w:fldChar w:fldCharType="begin"/>
      </w:r>
      <w:r w:rsidRPr="00967562">
        <w:instrText xml:space="preserve"> REF _Ref182851107 \h </w:instrText>
      </w:r>
      <w:r w:rsidRPr="00967562">
        <w:fldChar w:fldCharType="separate"/>
      </w:r>
      <w:r w:rsidR="00A417BB" w:rsidRPr="00967562">
        <w:t xml:space="preserve">Table </w:t>
      </w:r>
      <w:r w:rsidR="00A417BB">
        <w:rPr>
          <w:noProof/>
        </w:rPr>
        <w:t>5</w:t>
      </w:r>
      <w:r w:rsidRPr="00967562">
        <w:fldChar w:fldCharType="end"/>
      </w:r>
      <w:r w:rsidRPr="00967562">
        <w:t>.</w:t>
      </w:r>
      <w:r w:rsidR="000677C1">
        <w:t xml:space="preserve"> Most of these variables are experience variables that were found through trial and error analysis, while others like the maximum number of panels </w:t>
      </w:r>
      <w:r w:rsidR="000433E5">
        <w:t>are arbitrarily chosen as they would depend on the space constraints for the location of the PVS.</w:t>
      </w:r>
    </w:p>
    <w:p w14:paraId="24287262" w14:textId="60D997A0" w:rsidR="00E8169B" w:rsidRPr="00967562" w:rsidRDefault="00E8169B" w:rsidP="00E8169B">
      <w:pPr>
        <w:pStyle w:val="Beschriftung"/>
        <w:keepNext/>
        <w:jc w:val="center"/>
      </w:pPr>
      <w:bookmarkStart w:id="20" w:name="_Ref182851107"/>
      <w:r w:rsidRPr="00967562">
        <w:t xml:space="preserve">Table </w:t>
      </w:r>
      <w:r w:rsidRPr="00967562">
        <w:fldChar w:fldCharType="begin"/>
      </w:r>
      <w:r w:rsidRPr="00967562">
        <w:instrText xml:space="preserve"> SEQ Table \* ARABIC </w:instrText>
      </w:r>
      <w:r w:rsidRPr="00967562">
        <w:fldChar w:fldCharType="separate"/>
      </w:r>
      <w:r w:rsidR="00A417BB">
        <w:rPr>
          <w:noProof/>
        </w:rPr>
        <w:t>5</w:t>
      </w:r>
      <w:r w:rsidRPr="00967562">
        <w:fldChar w:fldCharType="end"/>
      </w:r>
      <w:bookmarkEnd w:id="20"/>
      <w:r w:rsidRPr="00967562">
        <w:t>: Optimization algorithm parameters</w:t>
      </w:r>
    </w:p>
    <w:tbl>
      <w:tblPr>
        <w:tblStyle w:val="EinfacheTabelle1"/>
        <w:tblW w:w="0" w:type="auto"/>
        <w:tblLook w:val="04A0" w:firstRow="1" w:lastRow="0" w:firstColumn="1" w:lastColumn="0" w:noHBand="0" w:noVBand="1"/>
      </w:tblPr>
      <w:tblGrid>
        <w:gridCol w:w="4247"/>
        <w:gridCol w:w="4247"/>
      </w:tblGrid>
      <w:tr w:rsidR="00E8169B" w:rsidRPr="00967562" w14:paraId="2830CC9A"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129C6A" w14:textId="30B5B0FB" w:rsidR="00E8169B" w:rsidRPr="00967562" w:rsidRDefault="00E8169B" w:rsidP="005B6F4D">
            <w:r w:rsidRPr="00967562">
              <w:t>Parameter</w:t>
            </w:r>
          </w:p>
        </w:tc>
        <w:tc>
          <w:tcPr>
            <w:tcW w:w="4247" w:type="dxa"/>
          </w:tcPr>
          <w:p w14:paraId="4D0732B3" w14:textId="23078617" w:rsidR="00E8169B" w:rsidRPr="00967562" w:rsidRDefault="00E8169B" w:rsidP="005B6F4D">
            <w:pPr>
              <w:cnfStyle w:val="100000000000" w:firstRow="1" w:lastRow="0" w:firstColumn="0" w:lastColumn="0" w:oddVBand="0" w:evenVBand="0" w:oddHBand="0" w:evenHBand="0" w:firstRowFirstColumn="0" w:firstRowLastColumn="0" w:lastRowFirstColumn="0" w:lastRowLastColumn="0"/>
            </w:pPr>
            <w:r w:rsidRPr="00967562">
              <w:t>Value</w:t>
            </w:r>
          </w:p>
        </w:tc>
      </w:tr>
      <w:tr w:rsidR="00E8169B" w:rsidRPr="00967562" w14:paraId="0421F22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260609" w14:textId="6F8F1642" w:rsidR="00E8169B" w:rsidRPr="00967562" w:rsidRDefault="00E8169B" w:rsidP="005B6F4D">
            <w:r w:rsidRPr="00967562">
              <w:t>Number of generation</w:t>
            </w:r>
            <w:r w:rsidR="000677C1">
              <w:t xml:space="preserve">s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G</m:t>
                  </m:r>
                </m:sub>
              </m:sSub>
            </m:oMath>
          </w:p>
        </w:tc>
        <w:tc>
          <w:tcPr>
            <w:tcW w:w="4247" w:type="dxa"/>
          </w:tcPr>
          <w:p w14:paraId="14C27C29" w14:textId="1F6B7B43" w:rsidR="00E8169B" w:rsidRPr="00967562" w:rsidRDefault="00460CC8"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m:t>
                </m:r>
              </m:oMath>
            </m:oMathPara>
          </w:p>
        </w:tc>
      </w:tr>
      <w:tr w:rsidR="00E8169B" w:rsidRPr="00967562" w14:paraId="72678EC3"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553CA64" w14:textId="523D3F46" w:rsidR="00E8169B" w:rsidRPr="00967562" w:rsidRDefault="00E8169B" w:rsidP="005B6F4D">
            <w:r w:rsidRPr="00967562">
              <w:t xml:space="preserve">Individuals per population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P</m:t>
                  </m:r>
                </m:sub>
              </m:sSub>
            </m:oMath>
          </w:p>
        </w:tc>
        <w:tc>
          <w:tcPr>
            <w:tcW w:w="4247" w:type="dxa"/>
          </w:tcPr>
          <w:p w14:paraId="1A881A59" w14:textId="4490147E"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500</m:t>
                </m:r>
              </m:oMath>
            </m:oMathPara>
          </w:p>
        </w:tc>
      </w:tr>
      <w:tr w:rsidR="00E8169B" w:rsidRPr="00967562" w14:paraId="6CF781D0"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DCC528" w14:textId="6E4E77F4" w:rsidR="00E8169B" w:rsidRPr="00967562" w:rsidRDefault="00E8169B" w:rsidP="005B6F4D">
            <w:r w:rsidRPr="00967562">
              <w:t xml:space="preserve">Tournament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t</m:t>
                  </m:r>
                </m:sub>
              </m:sSub>
            </m:oMath>
          </w:p>
        </w:tc>
        <w:tc>
          <w:tcPr>
            <w:tcW w:w="4247" w:type="dxa"/>
          </w:tcPr>
          <w:p w14:paraId="75843BD0" w14:textId="13916834"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80%</m:t>
                </m:r>
              </m:oMath>
            </m:oMathPara>
          </w:p>
        </w:tc>
      </w:tr>
      <w:tr w:rsidR="00E8169B" w:rsidRPr="00967562" w14:paraId="39C3C1A2"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E3BEE16" w14:textId="5A7556C2" w:rsidR="00E8169B" w:rsidRPr="00967562" w:rsidRDefault="00E8169B" w:rsidP="005B6F4D">
            <w:r w:rsidRPr="00967562">
              <w:lastRenderedPageBreak/>
              <w:t xml:space="preserve">Crossover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co</m:t>
                  </m:r>
                </m:sub>
              </m:sSub>
            </m:oMath>
          </w:p>
        </w:tc>
        <w:tc>
          <w:tcPr>
            <w:tcW w:w="4247" w:type="dxa"/>
          </w:tcPr>
          <w:p w14:paraId="0C29C6FE" w14:textId="1E136067"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80%</m:t>
                </m:r>
              </m:oMath>
            </m:oMathPara>
          </w:p>
        </w:tc>
      </w:tr>
      <w:tr w:rsidR="00E8169B" w:rsidRPr="00967562" w14:paraId="16501F57"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5E84902" w14:textId="5FB6C696" w:rsidR="00E8169B" w:rsidRPr="00967562" w:rsidRDefault="00E8169B" w:rsidP="005B6F4D">
            <w:r w:rsidRPr="00967562">
              <w:t xml:space="preserve">Mutation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m:t>
                  </m:r>
                </m:sub>
              </m:sSub>
            </m:oMath>
          </w:p>
        </w:tc>
        <w:tc>
          <w:tcPr>
            <w:tcW w:w="4247" w:type="dxa"/>
          </w:tcPr>
          <w:p w14:paraId="5B458D71" w14:textId="4B9D3260"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7.5%</m:t>
                </m:r>
              </m:oMath>
            </m:oMathPara>
          </w:p>
        </w:tc>
      </w:tr>
      <w:tr w:rsidR="00FB2050" w:rsidRPr="00967562" w14:paraId="22143F0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0499371" w14:textId="22FF2DE2" w:rsidR="00FB2050" w:rsidRPr="00967562" w:rsidRDefault="00FB2050" w:rsidP="005B6F4D">
            <w:r>
              <w:t xml:space="preserve">Maximum number of panels </w:t>
            </w:r>
            <m:oMath>
              <m:r>
                <m:rPr>
                  <m:sty m:val="bi"/>
                </m:rPr>
                <w:rPr>
                  <w:rFonts w:ascii="Cambria Math" w:hAnsi="Cambria Math"/>
                </w:rPr>
                <m:t>N</m:t>
              </m:r>
            </m:oMath>
          </w:p>
        </w:tc>
        <w:tc>
          <w:tcPr>
            <w:tcW w:w="4247" w:type="dxa"/>
          </w:tcPr>
          <w:p w14:paraId="71AA01CE" w14:textId="78EF7240" w:rsidR="00FB2050" w:rsidRDefault="00FB2050"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20</m:t>
                </m:r>
              </m:oMath>
            </m:oMathPara>
          </w:p>
        </w:tc>
      </w:tr>
      <w:tr w:rsidR="000677C1" w:rsidRPr="00967562" w14:paraId="7B0B599E"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A871D5" w14:textId="2DE8E80F" w:rsidR="000677C1" w:rsidRDefault="000677C1" w:rsidP="005B6F4D">
            <w:r>
              <w:t xml:space="preserve">Number of real variables per individual </w:t>
            </w:r>
            <m:oMath>
              <m:r>
                <m:rPr>
                  <m:sty m:val="bi"/>
                </m:rPr>
                <w:rPr>
                  <w:rFonts w:ascii="Cambria Math" w:hAnsi="Cambria Math"/>
                </w:rPr>
                <m:t>2N</m:t>
              </m:r>
            </m:oMath>
          </w:p>
        </w:tc>
        <w:tc>
          <w:tcPr>
            <w:tcW w:w="4247" w:type="dxa"/>
          </w:tcPr>
          <w:p w14:paraId="5423C362" w14:textId="2B3ABB56" w:rsidR="000677C1" w:rsidRDefault="000677C1"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40</m:t>
                </m:r>
              </m:oMath>
            </m:oMathPara>
          </w:p>
        </w:tc>
      </w:tr>
      <w:tr w:rsidR="000677C1" w:rsidRPr="00967562" w14:paraId="16FFD84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71DE8C73" w14:textId="5A198C51" w:rsidR="000677C1" w:rsidRDefault="000677C1" w:rsidP="005B6F4D">
            <w:r>
              <w:t xml:space="preserve">Number of integer variables per individual </w:t>
            </w:r>
          </w:p>
        </w:tc>
        <w:tc>
          <w:tcPr>
            <w:tcW w:w="4247" w:type="dxa"/>
          </w:tcPr>
          <w:p w14:paraId="01BEFD16" w14:textId="4214672F" w:rsidR="000677C1" w:rsidRDefault="000677C1"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oMath>
            </m:oMathPara>
          </w:p>
        </w:tc>
      </w:tr>
    </w:tbl>
    <w:p w14:paraId="6B1D8033" w14:textId="52852053" w:rsidR="001C08D3" w:rsidRPr="00967562" w:rsidRDefault="001C08D3" w:rsidP="005B6F4D">
      <w:pPr>
        <w:pStyle w:val="berschrift1"/>
        <w:numPr>
          <w:ilvl w:val="0"/>
          <w:numId w:val="9"/>
        </w:numPr>
      </w:pPr>
      <w:r w:rsidRPr="00967562">
        <w:t>Results</w:t>
      </w:r>
    </w:p>
    <w:p w14:paraId="21FDB5C3" w14:textId="77777777" w:rsidR="00460CC8" w:rsidRPr="00967562" w:rsidRDefault="00460CC8" w:rsidP="00460CC8">
      <w:r w:rsidRPr="00967562">
        <w:t xml:space="preserve">In this chapter the results of the optimization are presented. There were two cases performed for both a system without a battery and a system with a battery. These cases were first a statistical run of the optimization algorithm for 100 times to eliminate potential optimization fails due to chance and validate the optimization results. </w:t>
      </w:r>
    </w:p>
    <w:p w14:paraId="3C860A38" w14:textId="77777777" w:rsidR="00460CC8" w:rsidRPr="00967562" w:rsidRDefault="00460CC8" w:rsidP="00460CC8"/>
    <w:p w14:paraId="1DBD9372" w14:textId="6FD9E6B7" w:rsidR="00460CC8" w:rsidRPr="00967562" w:rsidRDefault="00460CC8" w:rsidP="00460CC8">
      <w:r w:rsidRPr="00967562">
        <w:t xml:space="preserve">The second case runs optimizations on </w:t>
      </w:r>
      <w:r w:rsidR="00D22BAD" w:rsidRPr="00967562">
        <w:t xml:space="preserve">four </w:t>
      </w:r>
      <w:r w:rsidRPr="00967562">
        <w:t xml:space="preserve">possible future scenarios. As the feed-in tariff has </w:t>
      </w:r>
      <w:r w:rsidR="00C20FEA" w:rsidRPr="00967562">
        <w:t>continuously</w:t>
      </w:r>
      <w:r w:rsidRPr="00967562">
        <w:t xml:space="preserve"> decreased since 200</w:t>
      </w:r>
      <w:r w:rsidR="00D22BAD" w:rsidRPr="00967562">
        <w:t>5</w:t>
      </w:r>
      <w:r w:rsidR="00C20FEA">
        <w:t>,</w:t>
      </w:r>
      <w:r w:rsidR="00D22BAD" w:rsidRPr="00967562">
        <w:t xml:space="preserve"> a possible scenario is that feed-in is not paid in the near future for small PVS</w:t>
      </w:r>
      <w:sdt>
        <w:sdtPr>
          <w:id w:val="9583955"/>
          <w:citation/>
        </w:sdtPr>
        <w:sdtContent>
          <w:r w:rsidR="00D22BAD" w:rsidRPr="00967562">
            <w:fldChar w:fldCharType="begin"/>
          </w:r>
          <w:r w:rsidR="00D22BAD" w:rsidRPr="00967562">
            <w:instrText xml:space="preserve"> CITATION Bun24 \l 1031 </w:instrText>
          </w:r>
          <w:r w:rsidR="00D22BAD" w:rsidRPr="00967562">
            <w:fldChar w:fldCharType="separate"/>
          </w:r>
          <w:r w:rsidR="003265F0">
            <w:rPr>
              <w:noProof/>
            </w:rPr>
            <w:t xml:space="preserve"> [9]</w:t>
          </w:r>
          <w:r w:rsidR="00D22BAD" w:rsidRPr="00967562">
            <w:fldChar w:fldCharType="end"/>
          </w:r>
        </w:sdtContent>
      </w:sdt>
      <w:r w:rsidR="00D22BAD" w:rsidRPr="00967562">
        <w:t xml:space="preserve">. An even worse scenario is that the feed-in tariff becomes negative, i.e. a fee has to be paid to be allowed to push power into the grid, a condition that has </w:t>
      </w:r>
      <w:r w:rsidR="00C20FEA" w:rsidRPr="00967562">
        <w:t>occurred</w:t>
      </w:r>
      <w:r w:rsidR="00D22BAD" w:rsidRPr="00967562">
        <w:t xml:space="preserve"> on the German electricity market already. Additionally, the electricity cost in Germany </w:t>
      </w:r>
      <w:r w:rsidR="001A1BA1" w:rsidRPr="00967562">
        <w:t>has</w:t>
      </w:r>
      <w:r w:rsidR="00D22BAD" w:rsidRPr="00967562">
        <w:t xml:space="preserve"> increased substantially over the course of the last decade</w:t>
      </w:r>
      <w:sdt>
        <w:sdtPr>
          <w:id w:val="434871243"/>
          <w:citation/>
        </w:sdtPr>
        <w:sdtContent>
          <w:r w:rsidR="001A1BA1" w:rsidRPr="00967562">
            <w:fldChar w:fldCharType="begin"/>
          </w:r>
          <w:r w:rsidR="001A1BA1" w:rsidRPr="00967562">
            <w:instrText xml:space="preserve"> CITATION Sta241 \l 1031 </w:instrText>
          </w:r>
          <w:r w:rsidR="001A1BA1" w:rsidRPr="00967562">
            <w:fldChar w:fldCharType="separate"/>
          </w:r>
          <w:r w:rsidR="003265F0">
            <w:rPr>
              <w:noProof/>
            </w:rPr>
            <w:t xml:space="preserve"> [11]</w:t>
          </w:r>
          <w:r w:rsidR="001A1BA1" w:rsidRPr="00967562">
            <w:fldChar w:fldCharType="end"/>
          </w:r>
        </w:sdtContent>
      </w:sdt>
      <w:r w:rsidR="001A1BA1" w:rsidRPr="00967562">
        <w:t xml:space="preserve">. These circumstances motivate optimization runs for four different scenarios that have different electricity costs and feed-in tariffs listed in </w:t>
      </w:r>
      <w:r w:rsidR="00076E52" w:rsidRPr="00967562">
        <w:fldChar w:fldCharType="begin"/>
      </w:r>
      <w:r w:rsidR="00076E52" w:rsidRPr="00967562">
        <w:instrText xml:space="preserve"> REF _Ref182911116 \h </w:instrText>
      </w:r>
      <w:r w:rsidR="00076E52" w:rsidRPr="00967562">
        <w:fldChar w:fldCharType="separate"/>
      </w:r>
      <w:r w:rsidR="00A417BB" w:rsidRPr="00967562">
        <w:t xml:space="preserve">Table </w:t>
      </w:r>
      <w:r w:rsidR="00A417BB">
        <w:rPr>
          <w:noProof/>
        </w:rPr>
        <w:t>6</w:t>
      </w:r>
      <w:r w:rsidR="00076E52" w:rsidRPr="00967562">
        <w:fldChar w:fldCharType="end"/>
      </w:r>
      <w:r w:rsidR="001A1BA1" w:rsidRPr="00967562">
        <w:t>.</w:t>
      </w:r>
    </w:p>
    <w:p w14:paraId="38C46261" w14:textId="3F801818" w:rsidR="00076E52" w:rsidRPr="00967562" w:rsidRDefault="00076E52" w:rsidP="00076E52">
      <w:pPr>
        <w:pStyle w:val="Beschriftung"/>
        <w:keepNext/>
        <w:jc w:val="center"/>
      </w:pPr>
      <w:bookmarkStart w:id="21" w:name="_Ref182911116"/>
      <w:r w:rsidRPr="00967562">
        <w:t xml:space="preserve">Table </w:t>
      </w:r>
      <w:r w:rsidRPr="00967562">
        <w:fldChar w:fldCharType="begin"/>
      </w:r>
      <w:r w:rsidRPr="00967562">
        <w:instrText xml:space="preserve"> SEQ Table \* ARABIC </w:instrText>
      </w:r>
      <w:r w:rsidRPr="00967562">
        <w:fldChar w:fldCharType="separate"/>
      </w:r>
      <w:r w:rsidR="00A417BB">
        <w:rPr>
          <w:noProof/>
        </w:rPr>
        <w:t>6</w:t>
      </w:r>
      <w:r w:rsidRPr="00967562">
        <w:fldChar w:fldCharType="end"/>
      </w:r>
      <w:bookmarkEnd w:id="21"/>
      <w:r w:rsidRPr="00967562">
        <w:t>: Scenarios with different feed-in tariffs and electricity costs.</w:t>
      </w:r>
    </w:p>
    <w:tbl>
      <w:tblPr>
        <w:tblStyle w:val="EinfacheTabelle1"/>
        <w:tblW w:w="0" w:type="auto"/>
        <w:tblLook w:val="04A0" w:firstRow="1" w:lastRow="0" w:firstColumn="1" w:lastColumn="0" w:noHBand="0" w:noVBand="1"/>
      </w:tblPr>
      <w:tblGrid>
        <w:gridCol w:w="2831"/>
        <w:gridCol w:w="2831"/>
        <w:gridCol w:w="2832"/>
      </w:tblGrid>
      <w:tr w:rsidR="001A1BA1" w:rsidRPr="00967562" w14:paraId="3E8C591F"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3D64660" w14:textId="36F678C6" w:rsidR="001A1BA1" w:rsidRPr="00967562" w:rsidRDefault="00076E52" w:rsidP="00460CC8">
            <w:r w:rsidRPr="00967562">
              <w:t>Scenario</w:t>
            </w:r>
          </w:p>
        </w:tc>
        <w:tc>
          <w:tcPr>
            <w:tcW w:w="2831" w:type="dxa"/>
          </w:tcPr>
          <w:p w14:paraId="0E56AB04" w14:textId="71E8C9D3"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c>
          <w:tcPr>
            <w:tcW w:w="2832" w:type="dxa"/>
          </w:tcPr>
          <w:p w14:paraId="2DEB7FA3" w14:textId="5EC99631"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r>
      <w:tr w:rsidR="001A1BA1" w:rsidRPr="00967562" w14:paraId="6E6464B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43C9FD" w14:textId="1D1C44A1" w:rsidR="001A1BA1" w:rsidRPr="00967562" w:rsidRDefault="001A1BA1" w:rsidP="00460CC8">
            <w:r w:rsidRPr="00967562">
              <w:t>1</w:t>
            </w:r>
          </w:p>
        </w:tc>
        <w:tc>
          <w:tcPr>
            <w:tcW w:w="2831" w:type="dxa"/>
          </w:tcPr>
          <w:p w14:paraId="28A8AC94" w14:textId="312EC1DE"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0.41</m:t>
                </m:r>
              </m:oMath>
            </m:oMathPara>
          </w:p>
        </w:tc>
        <w:tc>
          <w:tcPr>
            <w:tcW w:w="2832" w:type="dxa"/>
          </w:tcPr>
          <w:p w14:paraId="69F1700C" w14:textId="5773EAFD"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4CB0691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C795B1D" w14:textId="044E8C46" w:rsidR="001A1BA1" w:rsidRPr="00967562" w:rsidRDefault="00076E52" w:rsidP="00460CC8">
            <w:r w:rsidRPr="00967562">
              <w:t>2</w:t>
            </w:r>
          </w:p>
        </w:tc>
        <w:tc>
          <w:tcPr>
            <w:tcW w:w="2831" w:type="dxa"/>
          </w:tcPr>
          <w:p w14:paraId="76A920B4" w14:textId="4AB50838"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0.41</m:t>
                </m:r>
              </m:oMath>
            </m:oMathPara>
          </w:p>
        </w:tc>
        <w:tc>
          <w:tcPr>
            <w:tcW w:w="2832" w:type="dxa"/>
          </w:tcPr>
          <w:p w14:paraId="515889EF" w14:textId="703B234C"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r w:rsidR="001A1BA1" w:rsidRPr="00967562" w14:paraId="2C42D60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6BBA9D0" w14:textId="5467FA2C" w:rsidR="001A1BA1" w:rsidRPr="00967562" w:rsidRDefault="00076E52" w:rsidP="00460CC8">
            <w:r w:rsidRPr="00967562">
              <w:t>3</w:t>
            </w:r>
          </w:p>
        </w:tc>
        <w:tc>
          <w:tcPr>
            <w:tcW w:w="2831" w:type="dxa"/>
          </w:tcPr>
          <w:p w14:paraId="086E54FA" w14:textId="5B72B31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0.55</m:t>
                </m:r>
              </m:oMath>
            </m:oMathPara>
          </w:p>
        </w:tc>
        <w:tc>
          <w:tcPr>
            <w:tcW w:w="2832" w:type="dxa"/>
          </w:tcPr>
          <w:p w14:paraId="0BBEA815" w14:textId="7EBA01A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0F63702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B192DA0" w14:textId="33F55249" w:rsidR="001A1BA1" w:rsidRPr="00967562" w:rsidRDefault="00076E52" w:rsidP="00460CC8">
            <w:r w:rsidRPr="00967562">
              <w:t>4</w:t>
            </w:r>
          </w:p>
        </w:tc>
        <w:tc>
          <w:tcPr>
            <w:tcW w:w="2831" w:type="dxa"/>
          </w:tcPr>
          <w:p w14:paraId="2FF80242" w14:textId="2502149A"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0.55</m:t>
                </m:r>
              </m:oMath>
            </m:oMathPara>
          </w:p>
        </w:tc>
        <w:tc>
          <w:tcPr>
            <w:tcW w:w="2832" w:type="dxa"/>
          </w:tcPr>
          <w:p w14:paraId="587B5B1E" w14:textId="1607568E"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bl>
    <w:p w14:paraId="3BFA1291" w14:textId="77777777" w:rsidR="001A1BA1" w:rsidRPr="00967562" w:rsidRDefault="001A1BA1" w:rsidP="00460CC8"/>
    <w:p w14:paraId="0DDFC072" w14:textId="51279696" w:rsidR="00076E52" w:rsidRPr="00967562" w:rsidRDefault="00C20FEA" w:rsidP="00460CC8">
      <w:r>
        <w:t>Due</w:t>
      </w:r>
      <w:r w:rsidR="00076E52" w:rsidRPr="00967562">
        <w:t xml:space="preserve"> to computation limits no statistical runs were performed for these scenarios.</w:t>
      </w:r>
    </w:p>
    <w:p w14:paraId="3180881A" w14:textId="77777777" w:rsidR="001C08D3" w:rsidRPr="00967562" w:rsidRDefault="001C08D3" w:rsidP="001C08D3">
      <w:pPr>
        <w:pStyle w:val="berschrift1"/>
        <w:numPr>
          <w:ilvl w:val="1"/>
          <w:numId w:val="9"/>
        </w:numPr>
      </w:pPr>
      <w:r w:rsidRPr="00967562">
        <w:t>System without battery</w:t>
      </w:r>
    </w:p>
    <w:p w14:paraId="25B4BA62" w14:textId="66FDBA0F" w:rsidR="001C08D3" w:rsidRPr="00967562" w:rsidRDefault="00076E52" w:rsidP="001C08D3">
      <w:r w:rsidRPr="00967562">
        <w:t>The first results to be presented stem from a photovoltaic power supply system that does not include a battery.</w:t>
      </w:r>
    </w:p>
    <w:p w14:paraId="08F5B7EA" w14:textId="1BF3CEA0" w:rsidR="00076E52" w:rsidRPr="00967562" w:rsidRDefault="00076E52" w:rsidP="00076E52">
      <w:pPr>
        <w:pStyle w:val="berschrift1"/>
        <w:numPr>
          <w:ilvl w:val="2"/>
          <w:numId w:val="9"/>
        </w:numPr>
      </w:pPr>
      <w:r w:rsidRPr="00967562">
        <w:t>Statistical Run</w:t>
      </w:r>
    </w:p>
    <w:p w14:paraId="33A7C91D" w14:textId="2888CC14" w:rsidR="00FA6421" w:rsidRPr="00967562" w:rsidRDefault="00967562" w:rsidP="00FA6421">
      <w:r w:rsidRPr="00967562">
        <w:fldChar w:fldCharType="begin"/>
      </w:r>
      <w:r w:rsidRPr="00967562">
        <w:instrText xml:space="preserve"> REF _Ref182912379 \h </w:instrText>
      </w:r>
      <w:r w:rsidRPr="00967562">
        <w:fldChar w:fldCharType="separate"/>
      </w:r>
      <w:r w:rsidR="00A417BB" w:rsidRPr="00967562">
        <w:t xml:space="preserve">Figure </w:t>
      </w:r>
      <w:r w:rsidR="00A417BB">
        <w:rPr>
          <w:noProof/>
        </w:rPr>
        <w:t>15</w:t>
      </w:r>
      <w:r w:rsidRPr="00967562">
        <w:fldChar w:fldCharType="end"/>
      </w:r>
      <w:r w:rsidRPr="00967562">
        <w:t xml:space="preserve"> shows a histogram for the results of the statistical run. In this histogram a </w:t>
      </w:r>
      <w:r w:rsidR="00C20FEA" w:rsidRPr="00967562">
        <w:t>spread</w:t>
      </w:r>
      <w:r w:rsidRPr="00967562">
        <w:t xml:space="preserve"> of the optimum values of approximately </w:t>
      </w:r>
      <m:oMath>
        <m:r>
          <w:rPr>
            <w:rFonts w:ascii="Cambria Math" w:hAnsi="Cambria Math"/>
          </w:rPr>
          <m:t>0.25€</m:t>
        </m:r>
      </m:oMath>
      <w:r w:rsidRPr="00967562">
        <w:t xml:space="preserve"> can be seen. Also, a bimodal distribution is visible with peaks at </w:t>
      </w:r>
      <m:oMath>
        <m:r>
          <w:rPr>
            <w:rFonts w:ascii="Cambria Math" w:hAnsi="Cambria Math"/>
          </w:rPr>
          <m:t>3€</m:t>
        </m:r>
      </m:oMath>
      <w:r w:rsidRPr="00967562">
        <w:t xml:space="preserve"> and </w:t>
      </w:r>
      <m:oMath>
        <m:r>
          <w:rPr>
            <w:rFonts w:ascii="Cambria Math" w:hAnsi="Cambria Math"/>
          </w:rPr>
          <m:t>3.15€</m:t>
        </m:r>
      </m:oMath>
      <w:r w:rsidRPr="00967562">
        <w:t xml:space="preserve"> justifying the statistical runs. Due to the peak for </w:t>
      </w:r>
      <m:oMath>
        <m:r>
          <w:rPr>
            <w:rFonts w:ascii="Cambria Math" w:hAnsi="Cambria Math"/>
          </w:rPr>
          <w:lastRenderedPageBreak/>
          <m:t>3€</m:t>
        </m:r>
      </m:oMath>
      <w:r w:rsidRPr="00967562">
        <w:t xml:space="preserve"> it can be said, however, that this is the best possible value for the system without a battery. </w:t>
      </w:r>
    </w:p>
    <w:p w14:paraId="28DBB8D0" w14:textId="77777777" w:rsidR="00FA6421" w:rsidRPr="00967562" w:rsidRDefault="00FA6421" w:rsidP="00FA6421">
      <w:pPr>
        <w:keepNext/>
        <w:jc w:val="center"/>
      </w:pPr>
      <w:r w:rsidRPr="00967562">
        <w:rPr>
          <w:noProof/>
        </w:rPr>
        <w:drawing>
          <wp:inline distT="0" distB="0" distL="0" distR="0" wp14:anchorId="469DFC23" wp14:editId="64FAA29B">
            <wp:extent cx="3600000" cy="2702963"/>
            <wp:effectExtent l="0" t="0" r="635" b="2540"/>
            <wp:docPr id="198874545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457" name="Grafik 1988745457"/>
                    <pic:cNvPicPr/>
                  </pic:nvPicPr>
                  <pic:blipFill>
                    <a:blip r:embed="rId31">
                      <a:extLst>
                        <a:ext uri="{96DAC541-7B7A-43D3-8B79-37D633B846F1}">
                          <asvg:svgBlip xmlns:asvg="http://schemas.microsoft.com/office/drawing/2016/SVG/main" r:embed="rId32"/>
                        </a:ext>
                      </a:extLst>
                    </a:blip>
                    <a:stretch>
                      <a:fillRect/>
                    </a:stretch>
                  </pic:blipFill>
                  <pic:spPr>
                    <a:xfrm>
                      <a:off x="0" y="0"/>
                      <a:ext cx="3600000" cy="2702963"/>
                    </a:xfrm>
                    <a:prstGeom prst="rect">
                      <a:avLst/>
                    </a:prstGeom>
                  </pic:spPr>
                </pic:pic>
              </a:graphicData>
            </a:graphic>
          </wp:inline>
        </w:drawing>
      </w:r>
    </w:p>
    <w:p w14:paraId="23E94902" w14:textId="117430B0" w:rsidR="00FA6421" w:rsidRPr="00967562" w:rsidRDefault="00FA6421" w:rsidP="00FA6421">
      <w:pPr>
        <w:pStyle w:val="Beschriftung"/>
        <w:jc w:val="center"/>
      </w:pPr>
      <w:bookmarkStart w:id="22" w:name="_Ref182912379"/>
      <w:r w:rsidRPr="00967562">
        <w:t xml:space="preserve">Figure </w:t>
      </w:r>
      <w:r w:rsidRPr="00967562">
        <w:fldChar w:fldCharType="begin"/>
      </w:r>
      <w:r w:rsidRPr="00967562">
        <w:instrText xml:space="preserve"> SEQ Figure \* ARABIC </w:instrText>
      </w:r>
      <w:r w:rsidRPr="00967562">
        <w:fldChar w:fldCharType="separate"/>
      </w:r>
      <w:r w:rsidR="00A417BB">
        <w:rPr>
          <w:noProof/>
        </w:rPr>
        <w:t>15</w:t>
      </w:r>
      <w:r w:rsidRPr="00967562">
        <w:fldChar w:fldCharType="end"/>
      </w:r>
      <w:bookmarkEnd w:id="22"/>
      <w:r w:rsidRPr="00967562">
        <w:t>: Histogram of best energy cost per day for model without battery</w:t>
      </w:r>
    </w:p>
    <w:p w14:paraId="7776703F" w14:textId="5C5571BA" w:rsidR="00FA6421" w:rsidRPr="00967562" w:rsidRDefault="00967562" w:rsidP="00FA6421">
      <w:r w:rsidRPr="00967562">
        <w:fldChar w:fldCharType="begin"/>
      </w:r>
      <w:r w:rsidRPr="00967562">
        <w:instrText xml:space="preserve"> REF _Ref182912610 \h </w:instrText>
      </w:r>
      <w:r w:rsidRPr="00967562">
        <w:fldChar w:fldCharType="separate"/>
      </w:r>
      <w:r w:rsidR="00A417BB" w:rsidRPr="00967562">
        <w:t xml:space="preserve">Figure </w:t>
      </w:r>
      <w:r w:rsidR="00A417BB">
        <w:rPr>
          <w:noProof/>
        </w:rPr>
        <w:t>16</w:t>
      </w:r>
      <w:r w:rsidRPr="00967562">
        <w:fldChar w:fldCharType="end"/>
      </w:r>
      <w:r w:rsidRPr="00967562">
        <w:t xml:space="preserve"> visualizes the progress of the optimization algorithm over the number of generations for the best result of the </w:t>
      </w:r>
      <w:r>
        <w:t xml:space="preserve">system without battery. The diagram shows that the optimal result is reached within the 200 generations and there are no significant changes in the objective function. Because the objective function decreases rather slow it could be argued that a higher number of generations could lead to better results. This could not be done in this project however, due to limited computational resources. </w:t>
      </w:r>
    </w:p>
    <w:p w14:paraId="02746662" w14:textId="77777777" w:rsidR="008C4751" w:rsidRPr="00967562" w:rsidRDefault="00076E52" w:rsidP="008C4751">
      <w:pPr>
        <w:keepNext/>
        <w:jc w:val="center"/>
      </w:pPr>
      <w:r w:rsidRPr="00967562">
        <w:rPr>
          <w:noProof/>
        </w:rPr>
        <w:drawing>
          <wp:inline distT="0" distB="0" distL="0" distR="0" wp14:anchorId="4F7C8C20" wp14:editId="1AA5EA9E">
            <wp:extent cx="3600000" cy="2702963"/>
            <wp:effectExtent l="0" t="0" r="635" b="2540"/>
            <wp:docPr id="444702133"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2133" name="Grafik 444702133"/>
                    <pic:cNvPicPr/>
                  </pic:nvPicPr>
                  <pic:blipFill>
                    <a:blip r:embed="rId33">
                      <a:extLst>
                        <a:ext uri="{96DAC541-7B7A-43D3-8B79-37D633B846F1}">
                          <asvg:svgBlip xmlns:asvg="http://schemas.microsoft.com/office/drawing/2016/SVG/main" r:embed="rId34"/>
                        </a:ext>
                      </a:extLst>
                    </a:blip>
                    <a:stretch>
                      <a:fillRect/>
                    </a:stretch>
                  </pic:blipFill>
                  <pic:spPr>
                    <a:xfrm>
                      <a:off x="0" y="0"/>
                      <a:ext cx="3600000" cy="2702963"/>
                    </a:xfrm>
                    <a:prstGeom prst="rect">
                      <a:avLst/>
                    </a:prstGeom>
                  </pic:spPr>
                </pic:pic>
              </a:graphicData>
            </a:graphic>
          </wp:inline>
        </w:drawing>
      </w:r>
    </w:p>
    <w:p w14:paraId="273CB4BB" w14:textId="695D0816" w:rsidR="00076E52" w:rsidRPr="00967562" w:rsidRDefault="008C4751" w:rsidP="008C4751">
      <w:pPr>
        <w:pStyle w:val="Beschriftung"/>
        <w:jc w:val="center"/>
      </w:pPr>
      <w:bookmarkStart w:id="23" w:name="_Ref182912610"/>
      <w:r w:rsidRPr="00967562">
        <w:t xml:space="preserve">Figure </w:t>
      </w:r>
      <w:r w:rsidRPr="00967562">
        <w:fldChar w:fldCharType="begin"/>
      </w:r>
      <w:r w:rsidRPr="00967562">
        <w:instrText xml:space="preserve"> SEQ Figure \* ARABIC </w:instrText>
      </w:r>
      <w:r w:rsidRPr="00967562">
        <w:fldChar w:fldCharType="separate"/>
      </w:r>
      <w:r w:rsidR="00A417BB">
        <w:rPr>
          <w:noProof/>
        </w:rPr>
        <w:t>16</w:t>
      </w:r>
      <w:r w:rsidRPr="00967562">
        <w:fldChar w:fldCharType="end"/>
      </w:r>
      <w:bookmarkEnd w:id="23"/>
      <w:r w:rsidRPr="00967562">
        <w:t>: Optimization progress over generations</w:t>
      </w:r>
      <w:r w:rsidR="00967562" w:rsidRPr="00967562">
        <w:t xml:space="preserve"> for best result without battery</w:t>
      </w:r>
    </w:p>
    <w:p w14:paraId="1911CDC0" w14:textId="31F6E88A" w:rsidR="00076E52" w:rsidRDefault="0041002F" w:rsidP="00076E52">
      <w:r>
        <w:t>The optimal angles are listed in</w:t>
      </w:r>
      <w:r w:rsidR="005A7A64">
        <w:t xml:space="preserve"> </w:t>
      </w:r>
      <w:r w:rsidR="005A7A64">
        <w:fldChar w:fldCharType="begin"/>
      </w:r>
      <w:r w:rsidR="005A7A64">
        <w:instrText xml:space="preserve"> REF _Ref182915153 \h </w:instrText>
      </w:r>
      <w:r w:rsidR="005A7A64">
        <w:fldChar w:fldCharType="separate"/>
      </w:r>
      <w:r w:rsidR="00A417BB">
        <w:t xml:space="preserve">Table </w:t>
      </w:r>
      <w:r w:rsidR="00A417BB">
        <w:rPr>
          <w:noProof/>
        </w:rPr>
        <w:t>7</w:t>
      </w:r>
      <w:r w:rsidR="005A7A64">
        <w:fldChar w:fldCharType="end"/>
      </w:r>
      <w:r>
        <w:t xml:space="preserve">. The optimization algorithm determined that a total of 20 panels should be used for this scenario. </w:t>
      </w:r>
    </w:p>
    <w:p w14:paraId="31687926" w14:textId="0105E71F" w:rsidR="005A7A64" w:rsidRDefault="005A7A64" w:rsidP="007A308C">
      <w:pPr>
        <w:pStyle w:val="Beschriftung"/>
        <w:keepNext/>
        <w:jc w:val="center"/>
      </w:pPr>
      <w:bookmarkStart w:id="24" w:name="_Ref182915153"/>
      <w:r>
        <w:lastRenderedPageBreak/>
        <w:t xml:space="preserve">Table </w:t>
      </w:r>
      <w:r>
        <w:fldChar w:fldCharType="begin"/>
      </w:r>
      <w:r>
        <w:instrText xml:space="preserve"> SEQ Table \* ARABIC </w:instrText>
      </w:r>
      <w:r>
        <w:fldChar w:fldCharType="separate"/>
      </w:r>
      <w:r w:rsidR="00A417BB">
        <w:rPr>
          <w:noProof/>
        </w:rPr>
        <w:t>7</w:t>
      </w:r>
      <w:r>
        <w:fldChar w:fldCharType="end"/>
      </w:r>
      <w:bookmarkEnd w:id="24"/>
      <w:r>
        <w:t>: Optimization results for system without battery.</w:t>
      </w:r>
    </w:p>
    <w:tbl>
      <w:tblPr>
        <w:tblStyle w:val="EinfacheTabelle1"/>
        <w:tblW w:w="0" w:type="auto"/>
        <w:tblLook w:val="04A0" w:firstRow="1" w:lastRow="0" w:firstColumn="1" w:lastColumn="0" w:noHBand="0" w:noVBand="1"/>
      </w:tblPr>
      <w:tblGrid>
        <w:gridCol w:w="4247"/>
        <w:gridCol w:w="4247"/>
      </w:tblGrid>
      <w:tr w:rsidR="005A7A64" w14:paraId="22E964E4"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40016" w14:textId="045E5221" w:rsidR="005A7A64" w:rsidRDefault="005A7A64" w:rsidP="00076E52">
            <w:r>
              <w:t>Variable</w:t>
            </w:r>
          </w:p>
        </w:tc>
        <w:tc>
          <w:tcPr>
            <w:tcW w:w="4247" w:type="dxa"/>
          </w:tcPr>
          <w:p w14:paraId="4B840610" w14:textId="185A0B83" w:rsidR="005A7A64" w:rsidRDefault="005A7A64" w:rsidP="00076E52">
            <w:pPr>
              <w:cnfStyle w:val="100000000000" w:firstRow="1" w:lastRow="0" w:firstColumn="0" w:lastColumn="0" w:oddVBand="0" w:evenVBand="0" w:oddHBand="0" w:evenHBand="0" w:firstRowFirstColumn="0" w:firstRowLastColumn="0" w:lastRowFirstColumn="0" w:lastRowLastColumn="0"/>
            </w:pPr>
            <w:r>
              <w:t>Value</w:t>
            </w:r>
          </w:p>
        </w:tc>
      </w:tr>
      <w:tr w:rsidR="005A7A64" w14:paraId="539C2C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D03779" w14:textId="3A66204F" w:rsidR="005A7A64" w:rsidRPr="005A7A64" w:rsidRDefault="005A7A64" w:rsidP="00076E52">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776BA49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[158, 157, 156, 151, 162, </m:t>
                </m:r>
              </m:oMath>
            </m:oMathPara>
          </w:p>
          <w:p w14:paraId="001DA38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149, 169, 160, 167, 167, </m:t>
                </m:r>
              </m:oMath>
            </m:oMathPara>
          </w:p>
          <w:p w14:paraId="6FEEFEC5"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157, 152, 157, 167, 163, </m:t>
                </m:r>
              </m:oMath>
            </m:oMathPara>
          </w:p>
          <w:p w14:paraId="44ED0316" w14:textId="77BEDB46"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155, 157, 151, 170, 160]</m:t>
                </m:r>
              </m:oMath>
            </m:oMathPara>
          </w:p>
        </w:tc>
      </w:tr>
      <w:tr w:rsidR="005A7A64" w14:paraId="5EEC27F6"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969A4FD" w14:textId="1C59C515" w:rsidR="005A7A64" w:rsidRDefault="005A7A64" w:rsidP="00076E52">
            <w:r>
              <w:t xml:space="preserve">Tilt angles </w:t>
            </w:r>
            <m:oMath>
              <m:r>
                <m:rPr>
                  <m:sty m:val="bi"/>
                </m:rPr>
                <w:rPr>
                  <w:rFonts w:ascii="Cambria Math" w:hAnsi="Cambria Math"/>
                </w:rPr>
                <m:t>τ [°]</m:t>
              </m:r>
            </m:oMath>
          </w:p>
        </w:tc>
        <w:tc>
          <w:tcPr>
            <w:tcW w:w="4247" w:type="dxa"/>
          </w:tcPr>
          <w:p w14:paraId="746DEE08"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[52, 48, 34, 54, 47, </m:t>
                </m:r>
              </m:oMath>
            </m:oMathPara>
          </w:p>
          <w:p w14:paraId="77DF3B57"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45, 57, 46, 35, 47, </m:t>
                </m:r>
              </m:oMath>
            </m:oMathPara>
          </w:p>
          <w:p w14:paraId="372DC5AE"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60, 60, 53, 41, 51, </m:t>
                </m:r>
              </m:oMath>
            </m:oMathPara>
          </w:p>
          <w:p w14:paraId="54EB38BA" w14:textId="5B0703E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50, 53, 52, 51]</m:t>
                </m:r>
              </m:oMath>
            </m:oMathPara>
          </w:p>
        </w:tc>
      </w:tr>
      <w:tr w:rsidR="005A7A64" w14:paraId="44A8E7AF"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C5F3E4" w14:textId="2CAEBD3A" w:rsidR="005A7A64" w:rsidRDefault="005A7A64" w:rsidP="00076E52">
            <w:r>
              <w:t>Panels used</w:t>
            </w:r>
          </w:p>
        </w:tc>
        <w:tc>
          <w:tcPr>
            <w:tcW w:w="4247" w:type="dxa"/>
          </w:tcPr>
          <w:p w14:paraId="592A3E67" w14:textId="4FE988FA"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5A7A64" w14:paraId="753FD32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71EEFF4" w14:textId="6B10BF3D" w:rsidR="005A7A64" w:rsidRDefault="005A7A64" w:rsidP="00076E52">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28E85CE0" w14:textId="276226A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m:t>
                </m:r>
              </m:oMath>
            </m:oMathPara>
          </w:p>
        </w:tc>
      </w:tr>
    </w:tbl>
    <w:p w14:paraId="0A22E91A" w14:textId="77777777" w:rsidR="005A7A64" w:rsidRDefault="005A7A64" w:rsidP="00076E52"/>
    <w:p w14:paraId="5B24589D" w14:textId="466DD940" w:rsidR="005A7A64" w:rsidRPr="00967562" w:rsidRDefault="005A7A64" w:rsidP="00076E52">
      <w:r>
        <w:fldChar w:fldCharType="begin"/>
      </w:r>
      <w:r>
        <w:instrText xml:space="preserve"> REF _Ref182912879 \h </w:instrText>
      </w:r>
      <w:r>
        <w:fldChar w:fldCharType="separate"/>
      </w:r>
      <w:r w:rsidR="00A417BB" w:rsidRPr="00967562">
        <w:t xml:space="preserve">Figure </w:t>
      </w:r>
      <w:r w:rsidR="00A417BB">
        <w:rPr>
          <w:noProof/>
        </w:rPr>
        <w:t>17</w:t>
      </w:r>
      <w:r>
        <w:fldChar w:fldCharType="end"/>
      </w:r>
      <w:r>
        <w:t xml:space="preserve"> shows the tilt and azimuth angles of the best run for a system without battery. It is clear from this histogram that the optimal azimuth angles for the panels are within </w:t>
      </w:r>
      <m:oMath>
        <m:sSub>
          <m:sSubPr>
            <m:ctrlPr>
              <w:rPr>
                <w:rFonts w:ascii="Cambria Math" w:hAnsi="Cambria Math"/>
                <w:i/>
              </w:rPr>
            </m:ctrlPr>
          </m:sSubPr>
          <m:e>
            <m:r>
              <w:rPr>
                <w:rFonts w:ascii="Cambria Math" w:hAnsi="Cambria Math"/>
              </w:rPr>
              <m:t>ϕ</m:t>
            </m:r>
          </m:e>
          <m:sub>
            <m:r>
              <w:rPr>
                <w:rFonts w:ascii="Cambria Math" w:hAnsi="Cambria Math"/>
              </w:rPr>
              <m:t>opt</m:t>
            </m:r>
          </m:sub>
        </m:sSub>
        <m:r>
          <w:rPr>
            <w:rFonts w:ascii="Cambria Math" w:hAnsi="Cambria Math"/>
          </w:rPr>
          <m:t>=[150°,170°]</m:t>
        </m:r>
      </m:oMath>
      <w:r>
        <w:t xml:space="preserve"> and the optimal tilt angles are within </w:t>
      </w:r>
      <m:oMath>
        <m:sSub>
          <m:sSubPr>
            <m:ctrlPr>
              <w:rPr>
                <w:rFonts w:ascii="Cambria Math" w:hAnsi="Cambria Math"/>
                <w:i/>
              </w:rPr>
            </m:ctrlPr>
          </m:sSubPr>
          <m:e>
            <m:r>
              <w:rPr>
                <w:rFonts w:ascii="Cambria Math" w:hAnsi="Cambria Math"/>
              </w:rPr>
              <m:t>τ</m:t>
            </m:r>
          </m:e>
          <m:sub>
            <m:r>
              <w:rPr>
                <w:rFonts w:ascii="Cambria Math" w:hAnsi="Cambria Math"/>
              </w:rPr>
              <m:t>opt</m:t>
            </m:r>
          </m:sub>
        </m:sSub>
        <m:r>
          <w:rPr>
            <w:rFonts w:ascii="Cambria Math" w:hAnsi="Cambria Math"/>
          </w:rPr>
          <m:t>=[40°,60°]</m:t>
        </m:r>
      </m:oMath>
      <w:r>
        <w:t>.</w:t>
      </w:r>
    </w:p>
    <w:p w14:paraId="5F564EA6" w14:textId="77777777" w:rsidR="008C4751" w:rsidRPr="00967562" w:rsidRDefault="00076E52" w:rsidP="008C4751">
      <w:pPr>
        <w:keepNext/>
        <w:jc w:val="center"/>
      </w:pPr>
      <w:r w:rsidRPr="00967562">
        <w:rPr>
          <w:noProof/>
        </w:rPr>
        <w:drawing>
          <wp:inline distT="0" distB="0" distL="0" distR="0" wp14:anchorId="5599F955" wp14:editId="31D23C1D">
            <wp:extent cx="3600000" cy="2702963"/>
            <wp:effectExtent l="0" t="0" r="635" b="2540"/>
            <wp:docPr id="965075173"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5173" name="Grafik 965075173"/>
                    <pic:cNvPicPr/>
                  </pic:nvPicPr>
                  <pic:blipFill>
                    <a:blip r:embed="rId35">
                      <a:extLst>
                        <a:ext uri="{96DAC541-7B7A-43D3-8B79-37D633B846F1}">
                          <asvg:svgBlip xmlns:asvg="http://schemas.microsoft.com/office/drawing/2016/SVG/main" r:embed="rId36"/>
                        </a:ext>
                      </a:extLst>
                    </a:blip>
                    <a:stretch>
                      <a:fillRect/>
                    </a:stretch>
                  </pic:blipFill>
                  <pic:spPr>
                    <a:xfrm>
                      <a:off x="0" y="0"/>
                      <a:ext cx="3600000" cy="2702963"/>
                    </a:xfrm>
                    <a:prstGeom prst="rect">
                      <a:avLst/>
                    </a:prstGeom>
                  </pic:spPr>
                </pic:pic>
              </a:graphicData>
            </a:graphic>
          </wp:inline>
        </w:drawing>
      </w:r>
    </w:p>
    <w:p w14:paraId="09FD05D8" w14:textId="70BC3ED6" w:rsidR="00076E52" w:rsidRDefault="008C4751" w:rsidP="008C4751">
      <w:pPr>
        <w:pStyle w:val="Beschriftung"/>
        <w:jc w:val="center"/>
      </w:pPr>
      <w:bookmarkStart w:id="25" w:name="_Ref182912879"/>
      <w:r w:rsidRPr="00967562">
        <w:t xml:space="preserve">Figure </w:t>
      </w:r>
      <w:r w:rsidRPr="00967562">
        <w:fldChar w:fldCharType="begin"/>
      </w:r>
      <w:r w:rsidRPr="00967562">
        <w:instrText xml:space="preserve"> SEQ Figure \* ARABIC </w:instrText>
      </w:r>
      <w:r w:rsidRPr="00967562">
        <w:fldChar w:fldCharType="separate"/>
      </w:r>
      <w:r w:rsidR="00A417BB">
        <w:rPr>
          <w:noProof/>
        </w:rPr>
        <w:t>17</w:t>
      </w:r>
      <w:r w:rsidRPr="00967562">
        <w:fldChar w:fldCharType="end"/>
      </w:r>
      <w:bookmarkEnd w:id="25"/>
      <w:r w:rsidRPr="00967562">
        <w:t>: Histogram of panel orientations for best result from statistical run without battery.</w:t>
      </w:r>
    </w:p>
    <w:p w14:paraId="0B1BD7E1" w14:textId="11E4D7C5" w:rsidR="0041002F" w:rsidRPr="0041002F" w:rsidRDefault="0041002F" w:rsidP="0041002F">
      <w:r>
        <w:fldChar w:fldCharType="begin"/>
      </w:r>
      <w:r>
        <w:instrText xml:space="preserve"> REF _Ref182913355 \h </w:instrText>
      </w:r>
      <w:r>
        <w:fldChar w:fldCharType="separate"/>
      </w:r>
      <w:r w:rsidR="00A417BB" w:rsidRPr="00967562">
        <w:t xml:space="preserve">Figure </w:t>
      </w:r>
      <w:r w:rsidR="00A417BB">
        <w:rPr>
          <w:noProof/>
        </w:rPr>
        <w:t>18</w:t>
      </w:r>
      <w:r>
        <w:fldChar w:fldCharType="end"/>
      </w:r>
      <w:r>
        <w:t xml:space="preserve"> shows the power characteristics for the best result for a system without a battery. Interestingly, against the original hypothesis and motivation of this project a clear matching of the PVS characteristic to the demand power cannot be seen clearly. However, it can be seen that the power maximum is shifted slightly to the morning, where a lot of power is demanded. So the characteristics were matched </w:t>
      </w:r>
      <w:r w:rsidR="00C20FEA">
        <w:t>slightly for this time of day</w:t>
      </w:r>
      <w:r>
        <w:t xml:space="preserve">. </w:t>
      </w:r>
    </w:p>
    <w:p w14:paraId="7A389400" w14:textId="77777777" w:rsidR="008C4751" w:rsidRPr="00967562" w:rsidRDefault="00FA6421" w:rsidP="008C4751">
      <w:pPr>
        <w:keepNext/>
        <w:jc w:val="center"/>
      </w:pPr>
      <w:r w:rsidRPr="00967562">
        <w:rPr>
          <w:noProof/>
        </w:rPr>
        <w:lastRenderedPageBreak/>
        <w:drawing>
          <wp:inline distT="0" distB="0" distL="0" distR="0" wp14:anchorId="2CC94893" wp14:editId="3F50A3FD">
            <wp:extent cx="3600000" cy="2702963"/>
            <wp:effectExtent l="0" t="0" r="635" b="2540"/>
            <wp:docPr id="67646442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429" name="Grafik 676464429"/>
                    <pic:cNvPicPr/>
                  </pic:nvPicPr>
                  <pic:blipFill>
                    <a:blip r:embed="rId37">
                      <a:extLst>
                        <a:ext uri="{96DAC541-7B7A-43D3-8B79-37D633B846F1}">
                          <asvg:svgBlip xmlns:asvg="http://schemas.microsoft.com/office/drawing/2016/SVG/main" r:embed="rId38"/>
                        </a:ext>
                      </a:extLst>
                    </a:blip>
                    <a:stretch>
                      <a:fillRect/>
                    </a:stretch>
                  </pic:blipFill>
                  <pic:spPr>
                    <a:xfrm>
                      <a:off x="0" y="0"/>
                      <a:ext cx="3600000" cy="2702963"/>
                    </a:xfrm>
                    <a:prstGeom prst="rect">
                      <a:avLst/>
                    </a:prstGeom>
                  </pic:spPr>
                </pic:pic>
              </a:graphicData>
            </a:graphic>
          </wp:inline>
        </w:drawing>
      </w:r>
    </w:p>
    <w:p w14:paraId="05597120" w14:textId="36605D99" w:rsidR="00FA6421" w:rsidRDefault="008C4751" w:rsidP="008C4751">
      <w:pPr>
        <w:pStyle w:val="Beschriftung"/>
        <w:jc w:val="center"/>
      </w:pPr>
      <w:bookmarkStart w:id="26" w:name="_Ref182913355"/>
      <w:r w:rsidRPr="00967562">
        <w:t xml:space="preserve">Figure </w:t>
      </w:r>
      <w:r w:rsidRPr="00967562">
        <w:fldChar w:fldCharType="begin"/>
      </w:r>
      <w:r w:rsidRPr="00967562">
        <w:instrText xml:space="preserve"> SEQ Figure \* ARABIC </w:instrText>
      </w:r>
      <w:r w:rsidRPr="00967562">
        <w:fldChar w:fldCharType="separate"/>
      </w:r>
      <w:r w:rsidR="00A417BB">
        <w:rPr>
          <w:noProof/>
        </w:rPr>
        <w:t>18</w:t>
      </w:r>
      <w:r w:rsidRPr="00967562">
        <w:fldChar w:fldCharType="end"/>
      </w:r>
      <w:bookmarkEnd w:id="26"/>
      <w:r w:rsidRPr="00967562">
        <w:t>: Power characteristics for best result from statistical run without battery.</w:t>
      </w:r>
    </w:p>
    <w:p w14:paraId="449E5BD5" w14:textId="13BF90B6" w:rsidR="0041002F" w:rsidRPr="0041002F" w:rsidRDefault="0041002F" w:rsidP="0041002F">
      <w:r>
        <w:t xml:space="preserve">Interpreting the results further, it seems logical that the power characteristics are not matched precisely. A possible reason is that the feeding of power into the grid is not penalized but actually encouraged. Therefore, the optimization tries to maximize the power generated by the PV system instead of matching it to the power demand. This is another motivation for the future scenario runs. </w:t>
      </w:r>
    </w:p>
    <w:p w14:paraId="6CAB2070" w14:textId="4C8D6237" w:rsidR="00076E52" w:rsidRDefault="00076E52" w:rsidP="00076E52">
      <w:pPr>
        <w:pStyle w:val="berschrift1"/>
        <w:numPr>
          <w:ilvl w:val="2"/>
          <w:numId w:val="9"/>
        </w:numPr>
      </w:pPr>
      <w:r w:rsidRPr="00967562">
        <w:t>Future Scenarios Run</w:t>
      </w:r>
    </w:p>
    <w:p w14:paraId="3787DC71" w14:textId="2332F8A7" w:rsidR="008F20CE" w:rsidRPr="008F20CE" w:rsidRDefault="008F20CE" w:rsidP="008F20CE">
      <w:r>
        <w:t xml:space="preserve">The results for the future scenario runs are shown in </w:t>
      </w:r>
      <w:r>
        <w:fldChar w:fldCharType="begin"/>
      </w:r>
      <w:r>
        <w:instrText xml:space="preserve"> REF _Ref182915890 \h </w:instrText>
      </w:r>
      <w:r>
        <w:fldChar w:fldCharType="separate"/>
      </w:r>
      <w:r w:rsidR="00A417BB">
        <w:t xml:space="preserve">Figure </w:t>
      </w:r>
      <w:r w:rsidR="00A417BB">
        <w:rPr>
          <w:noProof/>
        </w:rPr>
        <w:t>19</w:t>
      </w:r>
      <w:r>
        <w:fldChar w:fldCharType="end"/>
      </w:r>
      <w:r>
        <w:t xml:space="preserve"> as histograms of the panel orientation and in </w:t>
      </w:r>
      <w:r>
        <w:fldChar w:fldCharType="begin"/>
      </w:r>
      <w:r>
        <w:instrText xml:space="preserve"> REF _Ref182915893 \h </w:instrText>
      </w:r>
      <w:r>
        <w:fldChar w:fldCharType="separate"/>
      </w:r>
      <w:r w:rsidR="00A417BB">
        <w:t xml:space="preserve">Figure </w:t>
      </w:r>
      <w:r w:rsidR="00A417BB">
        <w:rPr>
          <w:noProof/>
        </w:rPr>
        <w:t>20</w:t>
      </w:r>
      <w:r>
        <w:fldChar w:fldCharType="end"/>
      </w:r>
      <w:r>
        <w:t xml:space="preserve"> as the power characteristics for the scenarios. </w:t>
      </w:r>
    </w:p>
    <w:p w14:paraId="3FE0E8AC" w14:textId="77777777" w:rsidR="008F20CE" w:rsidRDefault="001E21EA" w:rsidP="008F20CE">
      <w:pPr>
        <w:keepNext/>
        <w:jc w:val="center"/>
      </w:pPr>
      <w:r>
        <w:rPr>
          <w:noProof/>
        </w:rPr>
        <w:drawing>
          <wp:inline distT="0" distB="0" distL="0" distR="0" wp14:anchorId="59FCF854" wp14:editId="4A0F0017">
            <wp:extent cx="5400040" cy="3244850"/>
            <wp:effectExtent l="0" t="0" r="0" b="0"/>
            <wp:docPr id="115022607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079" name="Grafik 1150226079"/>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244850"/>
                    </a:xfrm>
                    <a:prstGeom prst="rect">
                      <a:avLst/>
                    </a:prstGeom>
                  </pic:spPr>
                </pic:pic>
              </a:graphicData>
            </a:graphic>
          </wp:inline>
        </w:drawing>
      </w:r>
    </w:p>
    <w:p w14:paraId="324AD9DD" w14:textId="4F5F645B" w:rsidR="008F20CE" w:rsidRDefault="008F20CE" w:rsidP="008F20CE">
      <w:pPr>
        <w:pStyle w:val="Beschriftung"/>
        <w:jc w:val="center"/>
      </w:pPr>
      <w:bookmarkStart w:id="27" w:name="_Ref182915890"/>
      <w:r>
        <w:t xml:space="preserve">Figure </w:t>
      </w:r>
      <w:r>
        <w:fldChar w:fldCharType="begin"/>
      </w:r>
      <w:r>
        <w:instrText xml:space="preserve"> SEQ Figure \* ARABIC </w:instrText>
      </w:r>
      <w:r>
        <w:fldChar w:fldCharType="separate"/>
      </w:r>
      <w:r w:rsidR="00A417BB">
        <w:rPr>
          <w:noProof/>
        </w:rPr>
        <w:t>19</w:t>
      </w:r>
      <w:r>
        <w:fldChar w:fldCharType="end"/>
      </w:r>
      <w:bookmarkEnd w:id="27"/>
      <w:r>
        <w:t>: Histograms of angles for different electricity costs and feed-in tariffs</w:t>
      </w:r>
    </w:p>
    <w:p w14:paraId="10D5B2D1" w14:textId="131A90D1" w:rsidR="008F20CE" w:rsidRPr="008F20CE" w:rsidRDefault="008F20CE" w:rsidP="008F20CE">
      <w:r>
        <w:lastRenderedPageBreak/>
        <w:t xml:space="preserve">For the panel orientations it is obvious that the orientations spread a lot more than the result for the statistical runs. This can imply that the number of generations is too small and the algorithm would need more time to make the result more precise. For electricity costs similar to those for today but a negative feed-in tariff the orientations drift apart and for the first time in this project glimpses of power matching can be observed, as the optimization orients panels significantly more to the east and also a few to the west. This generates a power characteristic that is shifted more to the morning but has lower maximum power as seen in </w:t>
      </w:r>
      <w:r>
        <w:fldChar w:fldCharType="begin"/>
      </w:r>
      <w:r>
        <w:instrText xml:space="preserve"> REF _Ref182915893 \h </w:instrText>
      </w:r>
      <w:r>
        <w:fldChar w:fldCharType="separate"/>
      </w:r>
      <w:r w:rsidR="00A417BB">
        <w:t xml:space="preserve">Figure </w:t>
      </w:r>
      <w:r w:rsidR="00A417BB">
        <w:rPr>
          <w:noProof/>
        </w:rPr>
        <w:t>20</w:t>
      </w:r>
      <w:r>
        <w:fldChar w:fldCharType="end"/>
      </w:r>
      <w:r>
        <w:t>.</w:t>
      </w:r>
    </w:p>
    <w:p w14:paraId="51CFA952" w14:textId="77777777" w:rsidR="008F20CE" w:rsidRDefault="001E21EA" w:rsidP="008F20CE">
      <w:pPr>
        <w:keepNext/>
        <w:jc w:val="center"/>
      </w:pPr>
      <w:r>
        <w:rPr>
          <w:noProof/>
        </w:rPr>
        <w:drawing>
          <wp:inline distT="0" distB="0" distL="0" distR="0" wp14:anchorId="7C6F9F3B" wp14:editId="017CED06">
            <wp:extent cx="5400040" cy="3212465"/>
            <wp:effectExtent l="0" t="0" r="0" b="6985"/>
            <wp:docPr id="649783583"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3583" name="Grafik 64978358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212465"/>
                    </a:xfrm>
                    <a:prstGeom prst="rect">
                      <a:avLst/>
                    </a:prstGeom>
                  </pic:spPr>
                </pic:pic>
              </a:graphicData>
            </a:graphic>
          </wp:inline>
        </w:drawing>
      </w:r>
    </w:p>
    <w:p w14:paraId="5BD1D71D" w14:textId="1604E89A" w:rsidR="00F900DA" w:rsidRDefault="008F20CE" w:rsidP="008F20CE">
      <w:pPr>
        <w:pStyle w:val="Beschriftung"/>
        <w:jc w:val="center"/>
      </w:pPr>
      <w:bookmarkStart w:id="28" w:name="_Ref182915893"/>
      <w:r>
        <w:t xml:space="preserve">Figure </w:t>
      </w:r>
      <w:r>
        <w:fldChar w:fldCharType="begin"/>
      </w:r>
      <w:r>
        <w:instrText xml:space="preserve"> SEQ Figure \* ARABIC </w:instrText>
      </w:r>
      <w:r>
        <w:fldChar w:fldCharType="separate"/>
      </w:r>
      <w:r w:rsidR="00A417BB">
        <w:rPr>
          <w:noProof/>
        </w:rPr>
        <w:t>20</w:t>
      </w:r>
      <w:r>
        <w:fldChar w:fldCharType="end"/>
      </w:r>
      <w:bookmarkEnd w:id="28"/>
      <w:r>
        <w:t>: Power characteristics for different electricity costs and feed-in tariffs</w:t>
      </w:r>
    </w:p>
    <w:p w14:paraId="110F6379" w14:textId="029FE7A7" w:rsidR="008F20CE" w:rsidRPr="008F20CE" w:rsidRDefault="008F20CE" w:rsidP="008F20CE">
      <w:r>
        <w:t xml:space="preserve">The power characteristics for all further scenarios seem to be almost indifferent to the optimal result obtained from </w:t>
      </w:r>
      <w:r w:rsidR="00540B03">
        <w:t xml:space="preserve">the previous section </w:t>
      </w:r>
      <w:r>
        <w:t xml:space="preserve">except the maximum power of the PV system was significantly decreased. It can also be observed that the optimization algorithm chose to reduce the number of panels from 20 to 19 in three cases, indicating that overproviding power is sought to be avoided for these scenarios. </w:t>
      </w:r>
    </w:p>
    <w:p w14:paraId="77FAC464" w14:textId="28840B1D" w:rsidR="001C08D3" w:rsidRPr="00967562" w:rsidRDefault="001C08D3" w:rsidP="001C08D3">
      <w:pPr>
        <w:pStyle w:val="berschrift1"/>
        <w:numPr>
          <w:ilvl w:val="1"/>
          <w:numId w:val="9"/>
        </w:numPr>
      </w:pPr>
      <w:r w:rsidRPr="00967562">
        <w:t>System with battery</w:t>
      </w:r>
    </w:p>
    <w:p w14:paraId="7FDF6EA7" w14:textId="239683FF" w:rsidR="001C08D3" w:rsidRPr="00967562" w:rsidRDefault="008F20CE" w:rsidP="001C08D3">
      <w:r>
        <w:t xml:space="preserve">Next the results for a system with battery are presented and interpreted. </w:t>
      </w:r>
    </w:p>
    <w:p w14:paraId="69BC139F" w14:textId="449C574A" w:rsidR="00F900DA" w:rsidRDefault="00F900DA" w:rsidP="00F900DA">
      <w:pPr>
        <w:pStyle w:val="berschrift1"/>
        <w:numPr>
          <w:ilvl w:val="2"/>
          <w:numId w:val="9"/>
        </w:numPr>
      </w:pPr>
      <w:r>
        <w:t>Statistical Run</w:t>
      </w:r>
    </w:p>
    <w:p w14:paraId="1A12020A" w14:textId="49DBBE13" w:rsidR="007A308C" w:rsidRPr="007A308C" w:rsidRDefault="007A308C" w:rsidP="007A308C">
      <w:r>
        <w:fldChar w:fldCharType="begin"/>
      </w:r>
      <w:r w:rsidRPr="007A308C">
        <w:instrText xml:space="preserve"> REF _Ref182916788 \h </w:instrText>
      </w:r>
      <w:r>
        <w:fldChar w:fldCharType="separate"/>
      </w:r>
      <w:r w:rsidR="00A417BB">
        <w:t xml:space="preserve">Figure </w:t>
      </w:r>
      <w:r w:rsidR="00A417BB">
        <w:rPr>
          <w:noProof/>
        </w:rPr>
        <w:t>21</w:t>
      </w:r>
      <w:r>
        <w:fldChar w:fldCharType="end"/>
      </w:r>
      <w:r>
        <w:t xml:space="preserve"> shows a histogram of resulting electricity costs for the statistical run. </w:t>
      </w:r>
      <w:r w:rsidR="00621401">
        <w:t xml:space="preserve">A maximum is visible for the </w:t>
      </w:r>
      <m:oMath>
        <m:r>
          <w:rPr>
            <w:rFonts w:ascii="Cambria Math" w:hAnsi="Cambria Math"/>
          </w:rPr>
          <m:t>1.95€</m:t>
        </m:r>
      </m:oMath>
      <w:r w:rsidR="00621401">
        <w:t xml:space="preserve"> and the spread is around </w:t>
      </w:r>
      <m:oMath>
        <m:r>
          <w:rPr>
            <w:rFonts w:ascii="Cambria Math" w:hAnsi="Cambria Math"/>
          </w:rPr>
          <m:t>0.25€</m:t>
        </m:r>
      </m:oMath>
      <w:r w:rsidR="00621401">
        <w:t xml:space="preserve"> similar to the spread for the system without a battery. Thus, it seems the optimization algorithm works as expected and the optimal result should be a true optimum for the system. </w:t>
      </w:r>
      <w:r w:rsidR="00C925B6">
        <w:t xml:space="preserve">Unlike for the system with no battery this </w:t>
      </w:r>
      <w:r w:rsidR="00A21516">
        <w:t xml:space="preserve">histogram shows no signs of two maxima. </w:t>
      </w:r>
    </w:p>
    <w:p w14:paraId="4C8A52BE" w14:textId="77777777" w:rsidR="008F20CE" w:rsidRDefault="001C773B" w:rsidP="008F20CE">
      <w:pPr>
        <w:keepNext/>
        <w:jc w:val="center"/>
      </w:pPr>
      <w:r>
        <w:rPr>
          <w:noProof/>
        </w:rPr>
        <w:lastRenderedPageBreak/>
        <w:drawing>
          <wp:inline distT="0" distB="0" distL="0" distR="0" wp14:anchorId="360E8F87" wp14:editId="067DE87A">
            <wp:extent cx="3600000" cy="2702963"/>
            <wp:effectExtent l="0" t="0" r="635" b="2540"/>
            <wp:docPr id="86408962"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962" name="Grafik 86408962"/>
                    <pic:cNvPicPr/>
                  </pic:nvPicPr>
                  <pic:blipFill>
                    <a:blip r:embed="rId43">
                      <a:extLst>
                        <a:ext uri="{96DAC541-7B7A-43D3-8B79-37D633B846F1}">
                          <asvg:svgBlip xmlns:asvg="http://schemas.microsoft.com/office/drawing/2016/SVG/main" r:embed="rId44"/>
                        </a:ext>
                      </a:extLst>
                    </a:blip>
                    <a:stretch>
                      <a:fillRect/>
                    </a:stretch>
                  </pic:blipFill>
                  <pic:spPr>
                    <a:xfrm>
                      <a:off x="0" y="0"/>
                      <a:ext cx="3600000" cy="2702963"/>
                    </a:xfrm>
                    <a:prstGeom prst="rect">
                      <a:avLst/>
                    </a:prstGeom>
                  </pic:spPr>
                </pic:pic>
              </a:graphicData>
            </a:graphic>
          </wp:inline>
        </w:drawing>
      </w:r>
    </w:p>
    <w:p w14:paraId="5D28E4F8" w14:textId="29D1312A" w:rsidR="008F20CE" w:rsidRDefault="008F20CE" w:rsidP="008F20CE">
      <w:pPr>
        <w:pStyle w:val="Beschriftung"/>
        <w:jc w:val="center"/>
      </w:pPr>
      <w:bookmarkStart w:id="29" w:name="_Ref182916788"/>
      <w:r>
        <w:t xml:space="preserve">Figure </w:t>
      </w:r>
      <w:r>
        <w:fldChar w:fldCharType="begin"/>
      </w:r>
      <w:r>
        <w:instrText xml:space="preserve"> SEQ Figure \* ARABIC </w:instrText>
      </w:r>
      <w:r>
        <w:fldChar w:fldCharType="separate"/>
      </w:r>
      <w:r w:rsidR="00A417BB">
        <w:rPr>
          <w:noProof/>
        </w:rPr>
        <w:t>21</w:t>
      </w:r>
      <w:r>
        <w:fldChar w:fldCharType="end"/>
      </w:r>
      <w:bookmarkEnd w:id="29"/>
      <w:r>
        <w:t>: Histogram of statistical run for system with battery.</w:t>
      </w:r>
    </w:p>
    <w:p w14:paraId="6EFC91B6" w14:textId="7A62EF0F" w:rsidR="008F20CE" w:rsidRPr="008F20CE" w:rsidRDefault="0033501D" w:rsidP="008F20CE">
      <w:r>
        <w:t xml:space="preserve">The </w:t>
      </w:r>
      <w:r w:rsidR="00A21516">
        <w:t>progress of the optimization over generations for the best result</w:t>
      </w:r>
      <w:r>
        <w:t xml:space="preserve"> is illustrated in </w:t>
      </w:r>
      <w:r>
        <w:fldChar w:fldCharType="begin"/>
      </w:r>
      <w:r w:rsidRPr="00A21516">
        <w:instrText xml:space="preserve"> REF _Ref182916790 \h </w:instrText>
      </w:r>
      <w:r>
        <w:fldChar w:fldCharType="separate"/>
      </w:r>
      <w:r w:rsidR="00A417BB">
        <w:t xml:space="preserve">Figure </w:t>
      </w:r>
      <w:r w:rsidR="00A417BB">
        <w:rPr>
          <w:noProof/>
        </w:rPr>
        <w:t>22</w:t>
      </w:r>
      <w:r>
        <w:fldChar w:fldCharType="end"/>
      </w:r>
      <w:r w:rsidR="00A21516">
        <w:t>. After the 100</w:t>
      </w:r>
      <w:r w:rsidR="00A21516" w:rsidRPr="00A21516">
        <w:rPr>
          <w:vertAlign w:val="superscript"/>
        </w:rPr>
        <w:t>th</w:t>
      </w:r>
      <w:r w:rsidR="00A21516">
        <w:t xml:space="preserve"> generation the optimal result does not seem to change much but some improvements are made close to the 200</w:t>
      </w:r>
      <w:r w:rsidR="00A21516" w:rsidRPr="00A21516">
        <w:rPr>
          <w:vertAlign w:val="superscript"/>
        </w:rPr>
        <w:t>th</w:t>
      </w:r>
      <w:r w:rsidR="00A21516">
        <w:t xml:space="preserve"> generation. An increase of the generation limit to a number over 200 could, thus, yield better results but would increase the computational effort. It was decided that this additional effort does not justify the marginal improvements to the optimization results. </w:t>
      </w:r>
    </w:p>
    <w:p w14:paraId="0DD5CF18" w14:textId="77777777" w:rsidR="008F20CE" w:rsidRDefault="008F20CE" w:rsidP="008F20CE">
      <w:pPr>
        <w:keepNext/>
        <w:jc w:val="center"/>
      </w:pPr>
      <w:r>
        <w:rPr>
          <w:noProof/>
        </w:rPr>
        <w:drawing>
          <wp:inline distT="0" distB="0" distL="0" distR="0" wp14:anchorId="6403179F" wp14:editId="65AE199C">
            <wp:extent cx="3600000" cy="2702963"/>
            <wp:effectExtent l="0" t="0" r="635" b="2540"/>
            <wp:docPr id="1569637612"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7612" name="Grafik 1569637612"/>
                    <pic:cNvPicPr/>
                  </pic:nvPicPr>
                  <pic:blipFill>
                    <a:blip r:embed="rId45">
                      <a:extLst>
                        <a:ext uri="{96DAC541-7B7A-43D3-8B79-37D633B846F1}">
                          <asvg:svgBlip xmlns:asvg="http://schemas.microsoft.com/office/drawing/2016/SVG/main" r:embed="rId46"/>
                        </a:ext>
                      </a:extLst>
                    </a:blip>
                    <a:stretch>
                      <a:fillRect/>
                    </a:stretch>
                  </pic:blipFill>
                  <pic:spPr>
                    <a:xfrm>
                      <a:off x="0" y="0"/>
                      <a:ext cx="3600000" cy="2702963"/>
                    </a:xfrm>
                    <a:prstGeom prst="rect">
                      <a:avLst/>
                    </a:prstGeom>
                  </pic:spPr>
                </pic:pic>
              </a:graphicData>
            </a:graphic>
          </wp:inline>
        </w:drawing>
      </w:r>
    </w:p>
    <w:p w14:paraId="59BE432F" w14:textId="58675E6B" w:rsidR="008F20CE" w:rsidRDefault="008F20CE" w:rsidP="008F20CE">
      <w:pPr>
        <w:pStyle w:val="Beschriftung"/>
        <w:jc w:val="center"/>
      </w:pPr>
      <w:bookmarkStart w:id="30" w:name="_Ref182916790"/>
      <w:r>
        <w:t xml:space="preserve">Figure </w:t>
      </w:r>
      <w:r>
        <w:fldChar w:fldCharType="begin"/>
      </w:r>
      <w:r>
        <w:instrText xml:space="preserve"> SEQ Figure \* ARABIC </w:instrText>
      </w:r>
      <w:r>
        <w:fldChar w:fldCharType="separate"/>
      </w:r>
      <w:r w:rsidR="00A417BB">
        <w:rPr>
          <w:noProof/>
        </w:rPr>
        <w:t>22</w:t>
      </w:r>
      <w:r>
        <w:fldChar w:fldCharType="end"/>
      </w:r>
      <w:bookmarkEnd w:id="30"/>
      <w:r>
        <w:t>: Progress over generations for best result of system with battery.</w:t>
      </w:r>
    </w:p>
    <w:p w14:paraId="17532DC0" w14:textId="325FD786" w:rsidR="008F20CE" w:rsidRDefault="00A21516" w:rsidP="008F20CE">
      <w:r>
        <w:t xml:space="preserve">The optimization results for the system with a battery are listed in </w:t>
      </w:r>
      <w:r>
        <w:fldChar w:fldCharType="begin"/>
      </w:r>
      <w:r>
        <w:instrText xml:space="preserve"> REF _Ref182917787 \h </w:instrText>
      </w:r>
      <w:r>
        <w:fldChar w:fldCharType="separate"/>
      </w:r>
      <w:r w:rsidR="00A417BB">
        <w:t xml:space="preserve">Table </w:t>
      </w:r>
      <w:r w:rsidR="00A417BB">
        <w:rPr>
          <w:noProof/>
        </w:rPr>
        <w:t>8</w:t>
      </w:r>
      <w:r>
        <w:fldChar w:fldCharType="end"/>
      </w:r>
      <w:r>
        <w:t>.</w:t>
      </w:r>
    </w:p>
    <w:p w14:paraId="1D773822" w14:textId="26E86CAC" w:rsidR="007A308C" w:rsidRDefault="007A308C" w:rsidP="007A308C">
      <w:pPr>
        <w:pStyle w:val="Beschriftung"/>
        <w:keepNext/>
        <w:jc w:val="center"/>
      </w:pPr>
      <w:bookmarkStart w:id="31" w:name="_Ref182917787"/>
      <w:r>
        <w:t xml:space="preserve">Table </w:t>
      </w:r>
      <w:r>
        <w:fldChar w:fldCharType="begin"/>
      </w:r>
      <w:r>
        <w:instrText xml:space="preserve"> SEQ Table \* ARABIC </w:instrText>
      </w:r>
      <w:r>
        <w:fldChar w:fldCharType="separate"/>
      </w:r>
      <w:r w:rsidR="00A417BB">
        <w:rPr>
          <w:noProof/>
        </w:rPr>
        <w:t>8</w:t>
      </w:r>
      <w:r>
        <w:fldChar w:fldCharType="end"/>
      </w:r>
      <w:bookmarkEnd w:id="31"/>
      <w:r>
        <w:t>: Optimization results for system with battery</w:t>
      </w:r>
    </w:p>
    <w:tbl>
      <w:tblPr>
        <w:tblStyle w:val="EinfacheTabelle1"/>
        <w:tblW w:w="0" w:type="auto"/>
        <w:tblLook w:val="04A0" w:firstRow="1" w:lastRow="0" w:firstColumn="1" w:lastColumn="0" w:noHBand="0" w:noVBand="1"/>
      </w:tblPr>
      <w:tblGrid>
        <w:gridCol w:w="4247"/>
        <w:gridCol w:w="4247"/>
      </w:tblGrid>
      <w:tr w:rsidR="007A308C" w14:paraId="34B2347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137B4C" w14:textId="77777777" w:rsidR="007A308C" w:rsidRDefault="007A308C" w:rsidP="00BF6C51">
            <w:r>
              <w:t>Variable</w:t>
            </w:r>
          </w:p>
        </w:tc>
        <w:tc>
          <w:tcPr>
            <w:tcW w:w="4247" w:type="dxa"/>
          </w:tcPr>
          <w:p w14:paraId="4C6E0B3E" w14:textId="77777777" w:rsidR="007A308C" w:rsidRDefault="007A308C" w:rsidP="00BF6C51">
            <w:pPr>
              <w:cnfStyle w:val="100000000000" w:firstRow="1" w:lastRow="0" w:firstColumn="0" w:lastColumn="0" w:oddVBand="0" w:evenVBand="0" w:oddHBand="0" w:evenHBand="0" w:firstRowFirstColumn="0" w:firstRowLastColumn="0" w:lastRowFirstColumn="0" w:lastRowLastColumn="0"/>
            </w:pPr>
            <w:r>
              <w:t>Value</w:t>
            </w:r>
          </w:p>
        </w:tc>
      </w:tr>
      <w:tr w:rsidR="007A308C" w14:paraId="7AE702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92DAF9" w14:textId="09881C60" w:rsidR="00A21516" w:rsidRPr="005A7A64" w:rsidRDefault="007A308C" w:rsidP="00BF6C51">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34710754"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[132, 135, 134,154, 132, </m:t>
                </m:r>
              </m:oMath>
            </m:oMathPara>
          </w:p>
          <w:p w14:paraId="30193B6B"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135, 152, 154, 134, 133,</m:t>
                </m:r>
              </m:oMath>
            </m:oMathPara>
          </w:p>
          <w:p w14:paraId="08E26993" w14:textId="530932EA"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w:lastRenderedPageBreak/>
                  <m:t xml:space="preserve">126, 133, 127, 138, 144, </m:t>
                </m:r>
              </m:oMath>
            </m:oMathPara>
          </w:p>
          <w:p w14:paraId="23E748F7" w14:textId="6FFE4678"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144, 141, 135, 142, 140]</m:t>
                </m:r>
              </m:oMath>
            </m:oMathPara>
          </w:p>
        </w:tc>
      </w:tr>
      <w:tr w:rsidR="007A308C" w14:paraId="27C30F6B"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B5D68C2" w14:textId="77777777" w:rsidR="007A308C" w:rsidRDefault="007A308C" w:rsidP="00BF6C51">
            <w:r>
              <w:lastRenderedPageBreak/>
              <w:t xml:space="preserve">Tilt angles </w:t>
            </w:r>
            <m:oMath>
              <m:r>
                <m:rPr>
                  <m:sty m:val="bi"/>
                </m:rPr>
                <w:rPr>
                  <w:rFonts w:ascii="Cambria Math" w:hAnsi="Cambria Math"/>
                </w:rPr>
                <m:t>τ [°]</m:t>
              </m:r>
            </m:oMath>
          </w:p>
        </w:tc>
        <w:tc>
          <w:tcPr>
            <w:tcW w:w="4247" w:type="dxa"/>
          </w:tcPr>
          <w:p w14:paraId="6574992B"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[48, 54, 53, 43, 56, </m:t>
                </m:r>
              </m:oMath>
            </m:oMathPara>
          </w:p>
          <w:p w14:paraId="67EAC036"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47, 65, 45, 52, 50, </m:t>
                </m:r>
              </m:oMath>
            </m:oMathPara>
          </w:p>
          <w:p w14:paraId="116AE4C5"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51, 61, 52, 41, 53</m:t>
                </m:r>
              </m:oMath>
            </m:oMathPara>
          </w:p>
          <w:p w14:paraId="198894D9" w14:textId="65EEB38C" w:rsidR="007A308C"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48, 61, 50, 49, 57]</m:t>
                </m:r>
              </m:oMath>
            </m:oMathPara>
          </w:p>
        </w:tc>
      </w:tr>
      <w:tr w:rsidR="007A308C" w14:paraId="643AC4D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333366" w14:textId="77777777" w:rsidR="007A308C" w:rsidRDefault="007A308C" w:rsidP="00BF6C51">
            <w:r>
              <w:t>Panels used</w:t>
            </w:r>
          </w:p>
        </w:tc>
        <w:tc>
          <w:tcPr>
            <w:tcW w:w="4247" w:type="dxa"/>
          </w:tcPr>
          <w:p w14:paraId="24477406" w14:textId="77777777"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7A308C" w14:paraId="3CCB51A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3D9EA6CA" w14:textId="77777777" w:rsidR="007A308C" w:rsidRDefault="007A308C" w:rsidP="00BF6C51">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0A716F66" w14:textId="3C7DCE87" w:rsidR="007A308C" w:rsidRDefault="007A308C" w:rsidP="00BF6C5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1.77</m:t>
                </m:r>
              </m:oMath>
            </m:oMathPara>
          </w:p>
        </w:tc>
      </w:tr>
    </w:tbl>
    <w:p w14:paraId="42C0EB66" w14:textId="77777777" w:rsidR="007A308C" w:rsidRDefault="007A308C" w:rsidP="008F20CE"/>
    <w:p w14:paraId="3B9C7DFB" w14:textId="105647BB" w:rsidR="007A308C" w:rsidRPr="008F20CE" w:rsidRDefault="007A308C" w:rsidP="008F20CE">
      <w:r>
        <w:fldChar w:fldCharType="begin"/>
      </w:r>
      <w:r w:rsidRPr="006121C8">
        <w:instrText xml:space="preserve"> REF _Ref182916793 \h </w:instrText>
      </w:r>
      <w:r>
        <w:fldChar w:fldCharType="separate"/>
      </w:r>
      <w:r w:rsidR="00A417BB">
        <w:t xml:space="preserve">Figure </w:t>
      </w:r>
      <w:r w:rsidR="00A417BB">
        <w:rPr>
          <w:noProof/>
        </w:rPr>
        <w:t>23</w:t>
      </w:r>
      <w:r>
        <w:fldChar w:fldCharType="end"/>
      </w:r>
      <w:r w:rsidR="006121C8">
        <w:t xml:space="preserve"> visualizes the optimization results for the panel orientations. It appears that the panel orientations spread only very little and center around a azimuth range of </w:t>
      </w:r>
      <m:oMath>
        <m:r>
          <w:rPr>
            <w:rFonts w:ascii="Cambria Math" w:hAnsi="Cambria Math"/>
          </w:rPr>
          <m:t>ϕ∈</m:t>
        </m:r>
        <m:d>
          <m:dPr>
            <m:begChr m:val="["/>
            <m:endChr m:val="]"/>
            <m:ctrlPr>
              <w:rPr>
                <w:rFonts w:ascii="Cambria Math" w:hAnsi="Cambria Math"/>
                <w:i/>
              </w:rPr>
            </m:ctrlPr>
          </m:dPr>
          <m:e>
            <m:r>
              <w:rPr>
                <w:rFonts w:ascii="Cambria Math" w:hAnsi="Cambria Math"/>
              </w:rPr>
              <m:t>130°,  140°</m:t>
            </m:r>
          </m:e>
        </m:d>
      </m:oMath>
      <w:r w:rsidR="006121C8">
        <w:t xml:space="preserve"> and a tilt range of </w:t>
      </w:r>
      <m:oMath>
        <m:r>
          <w:rPr>
            <w:rFonts w:ascii="Cambria Math" w:hAnsi="Cambria Math"/>
          </w:rPr>
          <m:t>τ∈[50°, 60°]</m:t>
        </m:r>
      </m:oMath>
      <w:r w:rsidR="006121C8">
        <w:t xml:space="preserve">. The orientation is a bit east biased which could be explained by the high power demand in the morning. </w:t>
      </w:r>
    </w:p>
    <w:p w14:paraId="17B1601E" w14:textId="77777777" w:rsidR="008F20CE" w:rsidRDefault="001C773B" w:rsidP="008F20CE">
      <w:pPr>
        <w:keepNext/>
        <w:jc w:val="center"/>
      </w:pPr>
      <w:r>
        <w:rPr>
          <w:noProof/>
        </w:rPr>
        <w:drawing>
          <wp:inline distT="0" distB="0" distL="0" distR="0" wp14:anchorId="00D33A50" wp14:editId="6C26E081">
            <wp:extent cx="3600000" cy="2702963"/>
            <wp:effectExtent l="0" t="0" r="635" b="2540"/>
            <wp:docPr id="627802112"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12" name="Grafik 627802112"/>
                    <pic:cNvPicPr/>
                  </pic:nvPicPr>
                  <pic:blipFill>
                    <a:blip r:embed="rId47">
                      <a:extLst>
                        <a:ext uri="{96DAC541-7B7A-43D3-8B79-37D633B846F1}">
                          <asvg:svgBlip xmlns:asvg="http://schemas.microsoft.com/office/drawing/2016/SVG/main" r:embed="rId48"/>
                        </a:ext>
                      </a:extLst>
                    </a:blip>
                    <a:stretch>
                      <a:fillRect/>
                    </a:stretch>
                  </pic:blipFill>
                  <pic:spPr>
                    <a:xfrm>
                      <a:off x="0" y="0"/>
                      <a:ext cx="3600000" cy="2702963"/>
                    </a:xfrm>
                    <a:prstGeom prst="rect">
                      <a:avLst/>
                    </a:prstGeom>
                  </pic:spPr>
                </pic:pic>
              </a:graphicData>
            </a:graphic>
          </wp:inline>
        </w:drawing>
      </w:r>
    </w:p>
    <w:p w14:paraId="54376258" w14:textId="23A79A66" w:rsidR="008F20CE" w:rsidRDefault="008F20CE" w:rsidP="008F20CE">
      <w:pPr>
        <w:pStyle w:val="Beschriftung"/>
        <w:jc w:val="center"/>
      </w:pPr>
      <w:bookmarkStart w:id="32" w:name="_Ref182916793"/>
      <w:r>
        <w:t xml:space="preserve">Figure </w:t>
      </w:r>
      <w:r>
        <w:fldChar w:fldCharType="begin"/>
      </w:r>
      <w:r>
        <w:instrText xml:space="preserve"> SEQ Figure \* ARABIC </w:instrText>
      </w:r>
      <w:r>
        <w:fldChar w:fldCharType="separate"/>
      </w:r>
      <w:r w:rsidR="00A417BB">
        <w:rPr>
          <w:noProof/>
        </w:rPr>
        <w:t>23</w:t>
      </w:r>
      <w:r>
        <w:fldChar w:fldCharType="end"/>
      </w:r>
      <w:bookmarkEnd w:id="32"/>
      <w:r>
        <w:t>: Histogram of panel orientations for system with battery</w:t>
      </w:r>
    </w:p>
    <w:p w14:paraId="53DF0D94" w14:textId="549317CF" w:rsidR="007A308C" w:rsidRPr="006121C8" w:rsidRDefault="00985286" w:rsidP="007A308C">
      <w:r>
        <w:t xml:space="preserve">More </w:t>
      </w:r>
      <w:r w:rsidR="006121C8">
        <w:t xml:space="preserve">insight into the reasons behind the panel orientations </w:t>
      </w:r>
      <w:r>
        <w:t xml:space="preserve">is obtainable by </w:t>
      </w:r>
      <w:r w:rsidR="006121C8">
        <w:t>plotting the power characteristics for the problem</w:t>
      </w:r>
      <w:r>
        <w:t xml:space="preserve"> as in </w:t>
      </w:r>
      <w:r>
        <w:fldChar w:fldCharType="begin"/>
      </w:r>
      <w:r w:rsidRPr="006121C8">
        <w:instrText xml:space="preserve"> REF _Ref182916795 \h </w:instrText>
      </w:r>
      <w:r>
        <w:fldChar w:fldCharType="separate"/>
      </w:r>
      <w:r w:rsidR="00A417BB">
        <w:t xml:space="preserve">Figure </w:t>
      </w:r>
      <w:r w:rsidR="00A417BB">
        <w:rPr>
          <w:noProof/>
        </w:rPr>
        <w:t>24</w:t>
      </w:r>
      <w:r>
        <w:fldChar w:fldCharType="end"/>
      </w:r>
      <w:r w:rsidR="006121C8">
        <w:t xml:space="preserve">. It becomes apparent while analyzing these characteristics that the PVS characteristic is shifted to the morning but the maximum output is still close to noon. In comparison with the system without a battery the characteristic is shifted about one hour more to the morning. Seemingly the optimization algorithm tries to charge the battery as much as possible during the morning hours in the period with </w:t>
      </w:r>
      <w:r w:rsidR="002F4386">
        <w:t>low</w:t>
      </w:r>
      <w:r w:rsidR="006121C8">
        <w:t xml:space="preserve"> demand. The battery can then cover the demand almost completely for the evening. </w:t>
      </w:r>
    </w:p>
    <w:p w14:paraId="37DC77E4" w14:textId="77777777" w:rsidR="008F20CE" w:rsidRPr="008F20CE" w:rsidRDefault="008F20CE" w:rsidP="008F20CE"/>
    <w:p w14:paraId="1CB2B436" w14:textId="77777777" w:rsidR="008F20CE" w:rsidRDefault="001C773B" w:rsidP="008F20CE">
      <w:pPr>
        <w:keepNext/>
        <w:jc w:val="center"/>
      </w:pPr>
      <w:r>
        <w:rPr>
          <w:noProof/>
        </w:rPr>
        <w:lastRenderedPageBreak/>
        <w:drawing>
          <wp:inline distT="0" distB="0" distL="0" distR="0" wp14:anchorId="40B6A2A2" wp14:editId="581CE54D">
            <wp:extent cx="3600000" cy="2642850"/>
            <wp:effectExtent l="0" t="0" r="635" b="5715"/>
            <wp:docPr id="901839782"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39782" name="Grafik 901839782"/>
                    <pic:cNvPicPr/>
                  </pic:nvPicPr>
                  <pic:blipFill>
                    <a:blip r:embed="rId49">
                      <a:extLst>
                        <a:ext uri="{96DAC541-7B7A-43D3-8B79-37D633B846F1}">
                          <asvg:svgBlip xmlns:asvg="http://schemas.microsoft.com/office/drawing/2016/SVG/main" r:embed="rId50"/>
                        </a:ext>
                      </a:extLst>
                    </a:blip>
                    <a:stretch>
                      <a:fillRect/>
                    </a:stretch>
                  </pic:blipFill>
                  <pic:spPr>
                    <a:xfrm>
                      <a:off x="0" y="0"/>
                      <a:ext cx="3600000" cy="2642850"/>
                    </a:xfrm>
                    <a:prstGeom prst="rect">
                      <a:avLst/>
                    </a:prstGeom>
                  </pic:spPr>
                </pic:pic>
              </a:graphicData>
            </a:graphic>
          </wp:inline>
        </w:drawing>
      </w:r>
    </w:p>
    <w:p w14:paraId="245911A5" w14:textId="4B2911CF" w:rsidR="00F900DA" w:rsidRDefault="008F20CE" w:rsidP="008F20CE">
      <w:pPr>
        <w:pStyle w:val="Beschriftung"/>
        <w:jc w:val="center"/>
      </w:pPr>
      <w:bookmarkStart w:id="33" w:name="_Ref182916795"/>
      <w:r>
        <w:t xml:space="preserve">Figure </w:t>
      </w:r>
      <w:r>
        <w:fldChar w:fldCharType="begin"/>
      </w:r>
      <w:r>
        <w:instrText xml:space="preserve"> SEQ Figure \* ARABIC </w:instrText>
      </w:r>
      <w:r>
        <w:fldChar w:fldCharType="separate"/>
      </w:r>
      <w:r w:rsidR="00A417BB">
        <w:rPr>
          <w:noProof/>
        </w:rPr>
        <w:t>24</w:t>
      </w:r>
      <w:r>
        <w:fldChar w:fldCharType="end"/>
      </w:r>
      <w:bookmarkEnd w:id="33"/>
      <w:r>
        <w:t>: Power characteristics for best result of system with battery</w:t>
      </w:r>
    </w:p>
    <w:p w14:paraId="5A102DEF" w14:textId="4B595300" w:rsidR="006121C8" w:rsidRPr="006121C8" w:rsidRDefault="006121C8" w:rsidP="006121C8">
      <w:r>
        <w:t xml:space="preserve">In conclusion for the system with a battery “true” power matching cannot be observed. It rather seems of interest that the panel orientations are adapted to obtain the most power during the early part of the day to cover demands in the evening. </w:t>
      </w:r>
    </w:p>
    <w:p w14:paraId="0241B6D2" w14:textId="3595DA71" w:rsidR="00F900DA" w:rsidRDefault="00F900DA" w:rsidP="00F900DA">
      <w:pPr>
        <w:pStyle w:val="berschrift1"/>
        <w:numPr>
          <w:ilvl w:val="2"/>
          <w:numId w:val="9"/>
        </w:numPr>
      </w:pPr>
      <w:r>
        <w:t>Future Scenarios Run</w:t>
      </w:r>
    </w:p>
    <w:p w14:paraId="318B40C4" w14:textId="3019BAC5" w:rsidR="007A308C" w:rsidRPr="007A308C" w:rsidRDefault="006121C8" w:rsidP="007A308C">
      <w:r>
        <w:t xml:space="preserve">The future scenario results for the system with battery are presented in this Chapter. </w:t>
      </w:r>
      <w:r w:rsidR="007A308C">
        <w:fldChar w:fldCharType="begin"/>
      </w:r>
      <w:r w:rsidR="007A308C" w:rsidRPr="006121C8">
        <w:instrText xml:space="preserve"> REF _Ref182916798 \h </w:instrText>
      </w:r>
      <w:r w:rsidR="007A308C">
        <w:fldChar w:fldCharType="separate"/>
      </w:r>
      <w:r w:rsidR="00A417BB">
        <w:t xml:space="preserve">Figure </w:t>
      </w:r>
      <w:r w:rsidR="00A417BB">
        <w:rPr>
          <w:noProof/>
        </w:rPr>
        <w:t>25</w:t>
      </w:r>
      <w:r w:rsidR="007A308C">
        <w:fldChar w:fldCharType="end"/>
      </w:r>
      <w:r>
        <w:t xml:space="preserve"> shows the panel orientations for the four defined scenarios. The </w:t>
      </w:r>
      <w:r w:rsidR="00540B03">
        <w:t>plots show larger spreads than previous results for this system but there is no trend visible for orientation ranges different from those determined in the previous Section.</w:t>
      </w:r>
    </w:p>
    <w:p w14:paraId="7A77618E" w14:textId="77777777" w:rsidR="008F20CE" w:rsidRDefault="00F65110" w:rsidP="008F20CE">
      <w:pPr>
        <w:keepNext/>
      </w:pPr>
      <w:r>
        <w:rPr>
          <w:noProof/>
        </w:rPr>
        <w:drawing>
          <wp:inline distT="0" distB="0" distL="0" distR="0" wp14:anchorId="03359EBB" wp14:editId="2A04CA24">
            <wp:extent cx="5400040" cy="3197225"/>
            <wp:effectExtent l="0" t="0" r="0" b="3175"/>
            <wp:docPr id="1932472138"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2138" name="Grafik 1932472138"/>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197225"/>
                    </a:xfrm>
                    <a:prstGeom prst="rect">
                      <a:avLst/>
                    </a:prstGeom>
                  </pic:spPr>
                </pic:pic>
              </a:graphicData>
            </a:graphic>
          </wp:inline>
        </w:drawing>
      </w:r>
    </w:p>
    <w:p w14:paraId="67452155" w14:textId="5448ED1A" w:rsidR="00F65110" w:rsidRDefault="008F20CE" w:rsidP="008F20CE">
      <w:pPr>
        <w:pStyle w:val="Beschriftung"/>
        <w:jc w:val="center"/>
      </w:pPr>
      <w:bookmarkStart w:id="34" w:name="_Ref182916798"/>
      <w:r>
        <w:t xml:space="preserve">Figure </w:t>
      </w:r>
      <w:r>
        <w:fldChar w:fldCharType="begin"/>
      </w:r>
      <w:r>
        <w:instrText xml:space="preserve"> SEQ Figure \* ARABIC </w:instrText>
      </w:r>
      <w:r>
        <w:fldChar w:fldCharType="separate"/>
      </w:r>
      <w:r w:rsidR="00A417BB">
        <w:rPr>
          <w:noProof/>
        </w:rPr>
        <w:t>25</w:t>
      </w:r>
      <w:r>
        <w:fldChar w:fldCharType="end"/>
      </w:r>
      <w:bookmarkEnd w:id="34"/>
      <w:r>
        <w:t>: Panel orientations for different electricity costs and feed-in tariffs for system with battery.</w:t>
      </w:r>
    </w:p>
    <w:p w14:paraId="49FC7306" w14:textId="2138CD4B" w:rsidR="008F20CE" w:rsidRPr="008F20CE" w:rsidRDefault="00540B03" w:rsidP="008F20CE">
      <w:r>
        <w:lastRenderedPageBreak/>
        <w:t xml:space="preserve">The number of used panels do not change much either. Additionally, there is no bi-modality visible, meaning most of the panels face in one general direction. This also shows in the characteristics visualized in </w:t>
      </w:r>
      <w:r w:rsidR="007A308C">
        <w:fldChar w:fldCharType="begin"/>
      </w:r>
      <w:r w:rsidR="007A308C" w:rsidRPr="00540B03">
        <w:instrText xml:space="preserve"> REF _Ref182916800 \h </w:instrText>
      </w:r>
      <w:r w:rsidR="007A308C">
        <w:fldChar w:fldCharType="separate"/>
      </w:r>
      <w:r w:rsidR="00A417BB">
        <w:t xml:space="preserve">Figure </w:t>
      </w:r>
      <w:r w:rsidR="00A417BB">
        <w:rPr>
          <w:noProof/>
        </w:rPr>
        <w:t>26</w:t>
      </w:r>
      <w:r w:rsidR="007A308C">
        <w:fldChar w:fldCharType="end"/>
      </w:r>
      <w:r>
        <w:t xml:space="preserve">. Here the overall result looks very much similar to the previous results with the current cost and feed-in tariff. </w:t>
      </w:r>
    </w:p>
    <w:p w14:paraId="57DE5193" w14:textId="77777777" w:rsidR="008F20CE" w:rsidRDefault="00F65110" w:rsidP="008F20CE">
      <w:pPr>
        <w:keepNext/>
      </w:pPr>
      <w:r>
        <w:rPr>
          <w:noProof/>
        </w:rPr>
        <w:drawing>
          <wp:inline distT="0" distB="0" distL="0" distR="0" wp14:anchorId="5E171F2F" wp14:editId="23C808C1">
            <wp:extent cx="5400040" cy="3221355"/>
            <wp:effectExtent l="0" t="0" r="0" b="0"/>
            <wp:docPr id="15176977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7702" name="Grafik 1517697702"/>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3221355"/>
                    </a:xfrm>
                    <a:prstGeom prst="rect">
                      <a:avLst/>
                    </a:prstGeom>
                  </pic:spPr>
                </pic:pic>
              </a:graphicData>
            </a:graphic>
          </wp:inline>
        </w:drawing>
      </w:r>
    </w:p>
    <w:p w14:paraId="4B535B11" w14:textId="02348761" w:rsidR="00F65110" w:rsidRDefault="008F20CE" w:rsidP="008F20CE">
      <w:pPr>
        <w:pStyle w:val="Beschriftung"/>
        <w:jc w:val="center"/>
      </w:pPr>
      <w:bookmarkStart w:id="35" w:name="_Ref182916800"/>
      <w:r>
        <w:t xml:space="preserve">Figure </w:t>
      </w:r>
      <w:r>
        <w:fldChar w:fldCharType="begin"/>
      </w:r>
      <w:r>
        <w:instrText xml:space="preserve"> SEQ Figure \* ARABIC </w:instrText>
      </w:r>
      <w:r>
        <w:fldChar w:fldCharType="separate"/>
      </w:r>
      <w:r w:rsidR="00A417BB">
        <w:rPr>
          <w:noProof/>
        </w:rPr>
        <w:t>26</w:t>
      </w:r>
      <w:r>
        <w:fldChar w:fldCharType="end"/>
      </w:r>
      <w:bookmarkEnd w:id="35"/>
      <w:r>
        <w:t>: Power characteristics for different electricity costs and feed-in tariffs for system with battery.</w:t>
      </w:r>
    </w:p>
    <w:p w14:paraId="29050AB4" w14:textId="75D7BF45" w:rsidR="008F20CE" w:rsidRPr="008F20CE" w:rsidRDefault="00540B03" w:rsidP="008F20CE">
      <w:r>
        <w:t xml:space="preserve">For this system with a battery even the maximum power has hardly changed compared to the results in the previous chapter. This indicates that a PVS with a battery is more resilient against changes in electricity costs or feed-in tariff. It is sensible that this is the case as the edge case for this system would be that no power is needed from external sources and the system is self-sufficient. </w:t>
      </w:r>
    </w:p>
    <w:p w14:paraId="7DEC923D" w14:textId="0806A702" w:rsidR="005B6F4D" w:rsidRDefault="00490BDD" w:rsidP="00490BDD">
      <w:pPr>
        <w:pStyle w:val="berschrift1"/>
        <w:numPr>
          <w:ilvl w:val="0"/>
          <w:numId w:val="9"/>
        </w:numPr>
      </w:pPr>
      <w:r w:rsidRPr="00967562">
        <w:t>Conclusion</w:t>
      </w:r>
    </w:p>
    <w:p w14:paraId="000C86CF" w14:textId="73DF00AA" w:rsidR="00876098" w:rsidRDefault="004A618F" w:rsidP="00876098">
      <w:r>
        <w:t>Although the hypothesis in the introduction could not be confirmed in a sense that the production characteristic of photovoltaic power supplies was matched to a demand characteristic it could be demonstrated that there is some motivation to deviate from a purely southbound orientation of solar panels. This is especially true in cases where the electricity cost increases or even more so</w:t>
      </w:r>
      <w:r w:rsidR="00263DCA">
        <w:t xml:space="preserve"> if</w:t>
      </w:r>
      <w:r>
        <w:t xml:space="preserve"> the feed-in tariff becomes negative. A system with a battery is, however, more resilient against these effects.</w:t>
      </w:r>
    </w:p>
    <w:p w14:paraId="4C27423D" w14:textId="0E035EF9" w:rsidR="004A618F" w:rsidRDefault="004A618F" w:rsidP="00876098"/>
    <w:p w14:paraId="230FFF68" w14:textId="7A9AF791" w:rsidR="00AC18AD" w:rsidRDefault="004A618F" w:rsidP="004A618F">
      <w:r>
        <w:t xml:space="preserve">The investigation could be expanded in many directions. For example the simulation could be continued for an entire year and the battery parameters could be considered as decision variables as well. Another possible direction of further analysis is the determination of a tipping point for electricity cost and feed-in tariffs after which a power matching is beneficial. Economically a simulation over the entire lifespan of a PVS could be investigated. Last the optimization could be run with more generations if more computational power is available. </w:t>
      </w:r>
    </w:p>
    <w:sdt>
      <w:sdtPr>
        <w:rPr>
          <w:b w:val="0"/>
          <w:kern w:val="0"/>
          <w:sz w:val="24"/>
          <w:lang w:val="de-DE"/>
        </w:rPr>
        <w:id w:val="-504361298"/>
        <w:docPartObj>
          <w:docPartGallery w:val="Bibliographies"/>
          <w:docPartUnique/>
        </w:docPartObj>
      </w:sdtPr>
      <w:sdtEndPr>
        <w:rPr>
          <w:lang w:val="en-US"/>
        </w:rPr>
      </w:sdtEndPr>
      <w:sdtContent>
        <w:p w14:paraId="1A96CE59" w14:textId="5519B8FE" w:rsidR="00AC18AD" w:rsidRDefault="00E926A8">
          <w:pPr>
            <w:pStyle w:val="berschrift1"/>
          </w:pPr>
          <w:r>
            <w:rPr>
              <w:lang w:val="de-DE"/>
            </w:rPr>
            <w:t>References</w:t>
          </w:r>
        </w:p>
        <w:sdt>
          <w:sdtPr>
            <w:id w:val="111145805"/>
            <w:bibliography/>
          </w:sdtPr>
          <w:sdtContent>
            <w:p w14:paraId="79EE0204" w14:textId="77777777" w:rsidR="003265F0" w:rsidRDefault="00AC18AD">
              <w:pPr>
                <w:rPr>
                  <w:noProof/>
                  <w:sz w:val="20"/>
                  <w:lang w:val="is-IS" w:eastAsia="is-I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3265F0" w14:paraId="72D0187E" w14:textId="77777777" w:rsidTr="005A6B41">
                <w:trPr>
                  <w:divId w:val="1847161488"/>
                  <w:tblCellSpacing w:w="15" w:type="dxa"/>
                </w:trPr>
                <w:tc>
                  <w:tcPr>
                    <w:tcW w:w="307" w:type="pct"/>
                    <w:hideMark/>
                  </w:tcPr>
                  <w:p w14:paraId="16415491" w14:textId="5ADA0B3D" w:rsidR="003265F0" w:rsidRDefault="003265F0">
                    <w:pPr>
                      <w:pStyle w:val="Literaturverzeichnis"/>
                      <w:rPr>
                        <w:noProof/>
                        <w:szCs w:val="24"/>
                      </w:rPr>
                    </w:pPr>
                    <w:r>
                      <w:rPr>
                        <w:noProof/>
                      </w:rPr>
                      <w:t xml:space="preserve">[1] </w:t>
                    </w:r>
                  </w:p>
                </w:tc>
                <w:tc>
                  <w:tcPr>
                    <w:tcW w:w="4640" w:type="pct"/>
                    <w:hideMark/>
                  </w:tcPr>
                  <w:p w14:paraId="6355EF74" w14:textId="77777777" w:rsidR="003265F0" w:rsidRDefault="003265F0">
                    <w:pPr>
                      <w:pStyle w:val="Literaturverzeichnis"/>
                      <w:rPr>
                        <w:noProof/>
                      </w:rPr>
                    </w:pPr>
                    <w:r>
                      <w:rPr>
                        <w:noProof/>
                      </w:rPr>
                      <w:t xml:space="preserve">D. L. King, W. E. Boyson and J. A. Kratochvil, "Analysis of factors influencing the annual energy production of photovoltaic systems," in </w:t>
                    </w:r>
                    <w:r>
                      <w:rPr>
                        <w:i/>
                        <w:iCs/>
                        <w:noProof/>
                      </w:rPr>
                      <w:t>Conference Record of the Twenty-Ninth IEEE Photovoltaic Specialists Conference</w:t>
                    </w:r>
                    <w:r>
                      <w:rPr>
                        <w:noProof/>
                      </w:rPr>
                      <w:t xml:space="preserve">, New Orleans, LA, USA, 2002. </w:t>
                    </w:r>
                  </w:p>
                </w:tc>
              </w:tr>
              <w:tr w:rsidR="003265F0" w14:paraId="5FB1481F" w14:textId="77777777" w:rsidTr="005A6B41">
                <w:trPr>
                  <w:divId w:val="1847161488"/>
                  <w:tblCellSpacing w:w="15" w:type="dxa"/>
                </w:trPr>
                <w:tc>
                  <w:tcPr>
                    <w:tcW w:w="307" w:type="pct"/>
                    <w:hideMark/>
                  </w:tcPr>
                  <w:p w14:paraId="3448946F" w14:textId="77777777" w:rsidR="003265F0" w:rsidRDefault="003265F0">
                    <w:pPr>
                      <w:pStyle w:val="Literaturverzeichnis"/>
                      <w:rPr>
                        <w:noProof/>
                      </w:rPr>
                    </w:pPr>
                    <w:r>
                      <w:rPr>
                        <w:noProof/>
                      </w:rPr>
                      <w:t xml:space="preserve">[2] </w:t>
                    </w:r>
                  </w:p>
                </w:tc>
                <w:tc>
                  <w:tcPr>
                    <w:tcW w:w="4640" w:type="pct"/>
                    <w:hideMark/>
                  </w:tcPr>
                  <w:p w14:paraId="5F732723" w14:textId="77777777" w:rsidR="003265F0" w:rsidRDefault="003265F0">
                    <w:pPr>
                      <w:pStyle w:val="Literaturverzeichnis"/>
                      <w:rPr>
                        <w:noProof/>
                      </w:rPr>
                    </w:pPr>
                    <w:r>
                      <w:rPr>
                        <w:noProof/>
                      </w:rPr>
                      <w:t>A. Rohatgi, "WebPlotDigitizer," 2024. [Online]. Available: https://automeris.io. [Accessed 17 November 2024].</w:t>
                    </w:r>
                  </w:p>
                </w:tc>
              </w:tr>
              <w:tr w:rsidR="003265F0" w14:paraId="50A399BE" w14:textId="77777777" w:rsidTr="005A6B41">
                <w:trPr>
                  <w:divId w:val="1847161488"/>
                  <w:tblCellSpacing w:w="15" w:type="dxa"/>
                </w:trPr>
                <w:tc>
                  <w:tcPr>
                    <w:tcW w:w="307" w:type="pct"/>
                    <w:hideMark/>
                  </w:tcPr>
                  <w:p w14:paraId="2F28C85F" w14:textId="77777777" w:rsidR="003265F0" w:rsidRDefault="003265F0">
                    <w:pPr>
                      <w:pStyle w:val="Literaturverzeichnis"/>
                      <w:rPr>
                        <w:noProof/>
                      </w:rPr>
                    </w:pPr>
                    <w:r>
                      <w:rPr>
                        <w:noProof/>
                      </w:rPr>
                      <w:t xml:space="preserve">[3] </w:t>
                    </w:r>
                  </w:p>
                </w:tc>
                <w:tc>
                  <w:tcPr>
                    <w:tcW w:w="4640" w:type="pct"/>
                    <w:hideMark/>
                  </w:tcPr>
                  <w:p w14:paraId="4A9BA8B2" w14:textId="77777777" w:rsidR="003265F0" w:rsidRDefault="003265F0">
                    <w:pPr>
                      <w:pStyle w:val="Literaturverzeichnis"/>
                      <w:rPr>
                        <w:noProof/>
                      </w:rPr>
                    </w:pPr>
                    <w:r>
                      <w:rPr>
                        <w:noProof/>
                      </w:rPr>
                      <w:t xml:space="preserve">"Astropy: A community Python package for astronomy," </w:t>
                    </w:r>
                    <w:r>
                      <w:rPr>
                        <w:i/>
                        <w:iCs/>
                        <w:noProof/>
                      </w:rPr>
                      <w:t xml:space="preserve">Astronomy &amp; Astrophysics, </w:t>
                    </w:r>
                    <w:r>
                      <w:rPr>
                        <w:noProof/>
                      </w:rPr>
                      <w:t xml:space="preserve">vol. 558, p. A33, October 2013. </w:t>
                    </w:r>
                  </w:p>
                </w:tc>
              </w:tr>
              <w:tr w:rsidR="003265F0" w14:paraId="1FBDCA89" w14:textId="77777777" w:rsidTr="005A6B41">
                <w:trPr>
                  <w:divId w:val="1847161488"/>
                  <w:tblCellSpacing w:w="15" w:type="dxa"/>
                </w:trPr>
                <w:tc>
                  <w:tcPr>
                    <w:tcW w:w="307" w:type="pct"/>
                    <w:hideMark/>
                  </w:tcPr>
                  <w:p w14:paraId="2F4DE923" w14:textId="77777777" w:rsidR="003265F0" w:rsidRDefault="003265F0">
                    <w:pPr>
                      <w:pStyle w:val="Literaturverzeichnis"/>
                      <w:rPr>
                        <w:noProof/>
                      </w:rPr>
                    </w:pPr>
                    <w:r>
                      <w:rPr>
                        <w:noProof/>
                      </w:rPr>
                      <w:t xml:space="preserve">[4] </w:t>
                    </w:r>
                  </w:p>
                </w:tc>
                <w:tc>
                  <w:tcPr>
                    <w:tcW w:w="4640" w:type="pct"/>
                    <w:hideMark/>
                  </w:tcPr>
                  <w:p w14:paraId="5AF5B8C2" w14:textId="77777777" w:rsidR="003265F0" w:rsidRDefault="003265F0">
                    <w:pPr>
                      <w:pStyle w:val="Literaturverzeichnis"/>
                      <w:rPr>
                        <w:noProof/>
                      </w:rPr>
                    </w:pPr>
                    <w:r>
                      <w:rPr>
                        <w:noProof/>
                      </w:rPr>
                      <w:t xml:space="preserve">"The Astropy Project: Building an Open-science Project and Status of the v2.0 Core Package," </w:t>
                    </w:r>
                    <w:r>
                      <w:rPr>
                        <w:i/>
                        <w:iCs/>
                        <w:noProof/>
                      </w:rPr>
                      <w:t xml:space="preserve">Astronomical Journal, </w:t>
                    </w:r>
                    <w:r>
                      <w:rPr>
                        <w:noProof/>
                      </w:rPr>
                      <w:t xml:space="preserve">vol. 156, p. 123, September 2018. </w:t>
                    </w:r>
                  </w:p>
                </w:tc>
              </w:tr>
              <w:tr w:rsidR="003265F0" w14:paraId="62C25A03" w14:textId="77777777" w:rsidTr="005A6B41">
                <w:trPr>
                  <w:divId w:val="1847161488"/>
                  <w:tblCellSpacing w:w="15" w:type="dxa"/>
                </w:trPr>
                <w:tc>
                  <w:tcPr>
                    <w:tcW w:w="307" w:type="pct"/>
                    <w:hideMark/>
                  </w:tcPr>
                  <w:p w14:paraId="4F0FBE5D" w14:textId="77777777" w:rsidR="003265F0" w:rsidRDefault="003265F0">
                    <w:pPr>
                      <w:pStyle w:val="Literaturverzeichnis"/>
                      <w:rPr>
                        <w:noProof/>
                      </w:rPr>
                    </w:pPr>
                    <w:r>
                      <w:rPr>
                        <w:noProof/>
                      </w:rPr>
                      <w:t xml:space="preserve">[5] </w:t>
                    </w:r>
                  </w:p>
                </w:tc>
                <w:tc>
                  <w:tcPr>
                    <w:tcW w:w="4640" w:type="pct"/>
                    <w:hideMark/>
                  </w:tcPr>
                  <w:p w14:paraId="2A06D266" w14:textId="77777777" w:rsidR="003265F0" w:rsidRDefault="003265F0">
                    <w:pPr>
                      <w:pStyle w:val="Literaturverzeichnis"/>
                      <w:rPr>
                        <w:noProof/>
                      </w:rPr>
                    </w:pPr>
                    <w:r>
                      <w:rPr>
                        <w:noProof/>
                      </w:rPr>
                      <w:t xml:space="preserve">"The Astropy Project: Sustaining and Growing a Community-oriented Open-source Project and the Latest Major Release (v5.0) of the Core Package," </w:t>
                    </w:r>
                    <w:r>
                      <w:rPr>
                        <w:i/>
                        <w:iCs/>
                        <w:noProof/>
                      </w:rPr>
                      <w:t xml:space="preserve">Astrophysical Journal, </w:t>
                    </w:r>
                    <w:r>
                      <w:rPr>
                        <w:noProof/>
                      </w:rPr>
                      <w:t xml:space="preserve">vol. 935, p. 167, August 2022. </w:t>
                    </w:r>
                  </w:p>
                </w:tc>
              </w:tr>
              <w:tr w:rsidR="003265F0" w14:paraId="66AC50F9" w14:textId="77777777" w:rsidTr="005A6B41">
                <w:trPr>
                  <w:divId w:val="1847161488"/>
                  <w:tblCellSpacing w:w="15" w:type="dxa"/>
                </w:trPr>
                <w:tc>
                  <w:tcPr>
                    <w:tcW w:w="307" w:type="pct"/>
                    <w:hideMark/>
                  </w:tcPr>
                  <w:p w14:paraId="5503FF74" w14:textId="77777777" w:rsidR="003265F0" w:rsidRDefault="003265F0">
                    <w:pPr>
                      <w:pStyle w:val="Literaturverzeichnis"/>
                      <w:rPr>
                        <w:noProof/>
                      </w:rPr>
                    </w:pPr>
                    <w:r>
                      <w:rPr>
                        <w:noProof/>
                      </w:rPr>
                      <w:t xml:space="preserve">[6] </w:t>
                    </w:r>
                  </w:p>
                </w:tc>
                <w:tc>
                  <w:tcPr>
                    <w:tcW w:w="4640" w:type="pct"/>
                    <w:hideMark/>
                  </w:tcPr>
                  <w:p w14:paraId="156BE13B" w14:textId="77777777" w:rsidR="003265F0" w:rsidRDefault="003265F0">
                    <w:pPr>
                      <w:pStyle w:val="Literaturverzeichnis"/>
                      <w:rPr>
                        <w:noProof/>
                      </w:rPr>
                    </w:pPr>
                    <w:r>
                      <w:rPr>
                        <w:noProof/>
                      </w:rPr>
                      <w:t>J. M. Palmer, "Kirt Witte's SCAD website," [Online]. Available: https://employeepages.scad.edu/~kwitte/documents/Photometry_FAQ.PDF. [Accessed 11 November 2024].</w:t>
                    </w:r>
                  </w:p>
                </w:tc>
              </w:tr>
              <w:tr w:rsidR="003265F0" w14:paraId="2FD593D6" w14:textId="77777777" w:rsidTr="005A6B41">
                <w:trPr>
                  <w:divId w:val="1847161488"/>
                  <w:tblCellSpacing w:w="15" w:type="dxa"/>
                </w:trPr>
                <w:tc>
                  <w:tcPr>
                    <w:tcW w:w="307" w:type="pct"/>
                    <w:hideMark/>
                  </w:tcPr>
                  <w:p w14:paraId="7BAB57AA" w14:textId="77777777" w:rsidR="003265F0" w:rsidRDefault="003265F0">
                    <w:pPr>
                      <w:pStyle w:val="Literaturverzeichnis"/>
                      <w:rPr>
                        <w:noProof/>
                        <w:lang w:val="de-DE"/>
                      </w:rPr>
                    </w:pPr>
                    <w:r>
                      <w:rPr>
                        <w:noProof/>
                      </w:rPr>
                      <w:t xml:space="preserve">[7] </w:t>
                    </w:r>
                  </w:p>
                </w:tc>
                <w:tc>
                  <w:tcPr>
                    <w:tcW w:w="4640" w:type="pct"/>
                    <w:hideMark/>
                  </w:tcPr>
                  <w:p w14:paraId="774F1495" w14:textId="77777777" w:rsidR="003265F0" w:rsidRDefault="003265F0">
                    <w:pPr>
                      <w:pStyle w:val="Literaturverzeichnis"/>
                      <w:rPr>
                        <w:noProof/>
                      </w:rPr>
                    </w:pPr>
                    <w:r>
                      <w:rPr>
                        <w:noProof/>
                      </w:rPr>
                      <w:t xml:space="preserve">University Corporation for Atmospheric Research, „The Troposphere,“ 2009. </w:t>
                    </w:r>
                    <w:r w:rsidRPr="003265F0">
                      <w:rPr>
                        <w:noProof/>
                        <w:lang w:val="fr-FR"/>
                      </w:rPr>
                      <w:t xml:space="preserve">[Online]. Available: https://scied.ucar.edu/learning-zone/atmosphere/troposphere. </w:t>
                    </w:r>
                    <w:r>
                      <w:rPr>
                        <w:noProof/>
                      </w:rPr>
                      <w:t>[Zugriff am 17 November 2024].</w:t>
                    </w:r>
                  </w:p>
                </w:tc>
              </w:tr>
              <w:tr w:rsidR="003265F0" w14:paraId="56CE3AFC" w14:textId="77777777" w:rsidTr="005A6B41">
                <w:trPr>
                  <w:divId w:val="1847161488"/>
                  <w:tblCellSpacing w:w="15" w:type="dxa"/>
                </w:trPr>
                <w:tc>
                  <w:tcPr>
                    <w:tcW w:w="307" w:type="pct"/>
                    <w:hideMark/>
                  </w:tcPr>
                  <w:p w14:paraId="2F954E63" w14:textId="77777777" w:rsidR="003265F0" w:rsidRDefault="003265F0">
                    <w:pPr>
                      <w:pStyle w:val="Literaturverzeichnis"/>
                      <w:rPr>
                        <w:noProof/>
                      </w:rPr>
                    </w:pPr>
                    <w:r>
                      <w:rPr>
                        <w:noProof/>
                      </w:rPr>
                      <w:t xml:space="preserve">[8] </w:t>
                    </w:r>
                  </w:p>
                </w:tc>
                <w:tc>
                  <w:tcPr>
                    <w:tcW w:w="4640" w:type="pct"/>
                    <w:hideMark/>
                  </w:tcPr>
                  <w:p w14:paraId="0DECF70C" w14:textId="77777777" w:rsidR="003265F0" w:rsidRDefault="003265F0">
                    <w:pPr>
                      <w:pStyle w:val="Literaturverzeichnis"/>
                      <w:rPr>
                        <w:noProof/>
                      </w:rPr>
                    </w:pPr>
                    <w:r w:rsidRPr="003265F0">
                      <w:rPr>
                        <w:noProof/>
                        <w:lang w:val="de-DE"/>
                      </w:rPr>
                      <w:t xml:space="preserve">Statistisches Bundesamt (Destatis), "Erdgas- und Stromdurchschnittspreise," 2024. </w:t>
                    </w:r>
                    <w:r>
                      <w:rPr>
                        <w:noProof/>
                      </w:rPr>
                      <w:t>[Online]. Available: https://www.destatis.de/DE/Themen/Wirtschaft/Preise/Erdgas-Strom-DurchschnittsPreise/_inhalt.html. [Accessed 18 November 2024].</w:t>
                    </w:r>
                  </w:p>
                </w:tc>
              </w:tr>
              <w:tr w:rsidR="003265F0" w14:paraId="33263230" w14:textId="77777777" w:rsidTr="005A6B41">
                <w:trPr>
                  <w:divId w:val="1847161488"/>
                  <w:tblCellSpacing w:w="15" w:type="dxa"/>
                </w:trPr>
                <w:tc>
                  <w:tcPr>
                    <w:tcW w:w="307" w:type="pct"/>
                    <w:hideMark/>
                  </w:tcPr>
                  <w:p w14:paraId="40B9B528" w14:textId="77777777" w:rsidR="003265F0" w:rsidRDefault="003265F0">
                    <w:pPr>
                      <w:pStyle w:val="Literaturverzeichnis"/>
                      <w:rPr>
                        <w:noProof/>
                      </w:rPr>
                    </w:pPr>
                    <w:r>
                      <w:rPr>
                        <w:noProof/>
                      </w:rPr>
                      <w:t xml:space="preserve">[9] </w:t>
                    </w:r>
                  </w:p>
                </w:tc>
                <w:tc>
                  <w:tcPr>
                    <w:tcW w:w="4640" w:type="pct"/>
                    <w:hideMark/>
                  </w:tcPr>
                  <w:p w14:paraId="2F6790AE" w14:textId="77777777" w:rsidR="003265F0" w:rsidRDefault="003265F0">
                    <w:pPr>
                      <w:pStyle w:val="Literaturverzeichnis"/>
                      <w:rPr>
                        <w:noProof/>
                      </w:rPr>
                    </w:pPr>
                    <w:r w:rsidRPr="003265F0">
                      <w:rPr>
                        <w:noProof/>
                        <w:lang w:val="de-DE"/>
                      </w:rPr>
                      <w:t xml:space="preserve">Bundesnetzagentur, "EEG-Förderung und -Fördersätze," 2024. </w:t>
                    </w:r>
                    <w:r>
                      <w:rPr>
                        <w:noProof/>
                      </w:rPr>
                      <w:t>[Online]. Available: https://www.bundesnetzagentur.de/DE/Fachthemen/ElektrizitaetundGas/ErneuerbareEnergien/EEG_Foerderung/start.html. [Accessed 18 November 2024].</w:t>
                    </w:r>
                  </w:p>
                </w:tc>
              </w:tr>
              <w:tr w:rsidR="003265F0" w14:paraId="451C2774" w14:textId="77777777" w:rsidTr="005A6B41">
                <w:trPr>
                  <w:divId w:val="1847161488"/>
                  <w:tblCellSpacing w:w="15" w:type="dxa"/>
                </w:trPr>
                <w:tc>
                  <w:tcPr>
                    <w:tcW w:w="307" w:type="pct"/>
                    <w:hideMark/>
                  </w:tcPr>
                  <w:p w14:paraId="5B602025" w14:textId="77777777" w:rsidR="003265F0" w:rsidRDefault="003265F0">
                    <w:pPr>
                      <w:pStyle w:val="Literaturverzeichnis"/>
                      <w:rPr>
                        <w:noProof/>
                      </w:rPr>
                    </w:pPr>
                    <w:r>
                      <w:rPr>
                        <w:noProof/>
                      </w:rPr>
                      <w:t xml:space="preserve">[10] </w:t>
                    </w:r>
                  </w:p>
                </w:tc>
                <w:tc>
                  <w:tcPr>
                    <w:tcW w:w="4640" w:type="pct"/>
                    <w:hideMark/>
                  </w:tcPr>
                  <w:p w14:paraId="11BE1AF0" w14:textId="77777777" w:rsidR="003265F0" w:rsidRDefault="003265F0">
                    <w:pPr>
                      <w:pStyle w:val="Literaturverzeichnis"/>
                      <w:rPr>
                        <w:noProof/>
                      </w:rPr>
                    </w:pPr>
                    <w:r>
                      <w:rPr>
                        <w:noProof/>
                      </w:rPr>
                      <w:t xml:space="preserve">M. Jónsson, </w:t>
                    </w:r>
                    <w:r>
                      <w:rPr>
                        <w:i/>
                        <w:iCs/>
                        <w:noProof/>
                      </w:rPr>
                      <w:t xml:space="preserve">GA_Module_v6, </w:t>
                    </w:r>
                    <w:r>
                      <w:rPr>
                        <w:noProof/>
                      </w:rPr>
                      <w:t xml:space="preserve">Reykjavík, 2024. </w:t>
                    </w:r>
                  </w:p>
                </w:tc>
              </w:tr>
              <w:tr w:rsidR="003265F0" w14:paraId="1929B81F" w14:textId="77777777" w:rsidTr="005A6B41">
                <w:trPr>
                  <w:divId w:val="1847161488"/>
                  <w:tblCellSpacing w:w="15" w:type="dxa"/>
                </w:trPr>
                <w:tc>
                  <w:tcPr>
                    <w:tcW w:w="307" w:type="pct"/>
                    <w:hideMark/>
                  </w:tcPr>
                  <w:p w14:paraId="642264CE" w14:textId="77777777" w:rsidR="003265F0" w:rsidRDefault="003265F0">
                    <w:pPr>
                      <w:pStyle w:val="Literaturverzeichnis"/>
                      <w:rPr>
                        <w:noProof/>
                      </w:rPr>
                    </w:pPr>
                    <w:r>
                      <w:rPr>
                        <w:noProof/>
                      </w:rPr>
                      <w:t xml:space="preserve">[11] </w:t>
                    </w:r>
                  </w:p>
                </w:tc>
                <w:tc>
                  <w:tcPr>
                    <w:tcW w:w="4640" w:type="pct"/>
                    <w:hideMark/>
                  </w:tcPr>
                  <w:p w14:paraId="1682209C" w14:textId="77777777" w:rsidR="003265F0" w:rsidRDefault="003265F0">
                    <w:pPr>
                      <w:pStyle w:val="Literaturverzeichnis"/>
                      <w:rPr>
                        <w:noProof/>
                      </w:rPr>
                    </w:pPr>
                    <w:r w:rsidRPr="003265F0">
                      <w:rPr>
                        <w:noProof/>
                        <w:lang w:val="de-DE"/>
                      </w:rPr>
                      <w:t xml:space="preserve">Statistisches Bundesamt (Destatis), "Statistischer Bericht - Daten zur Energiepreisentwicklung - September 2024," 31 October 2024. </w:t>
                    </w:r>
                    <w:r w:rsidRPr="003265F0">
                      <w:rPr>
                        <w:noProof/>
                        <w:lang w:val="fr-FR"/>
                      </w:rPr>
                      <w:t xml:space="preserve">[Online]. Available: https://www.destatis.de/DE/Themen/Wirtschaft/Preise/Publikationen/Energiepreise/statistischer-bericht-energiepreisentwicklung-5619001.html?nn=214072. </w:t>
                    </w:r>
                    <w:r>
                      <w:rPr>
                        <w:noProof/>
                      </w:rPr>
                      <w:t>[Accessed 19 November 2024].</w:t>
                    </w:r>
                  </w:p>
                </w:tc>
              </w:tr>
            </w:tbl>
            <w:p w14:paraId="7089409F" w14:textId="77777777" w:rsidR="003265F0" w:rsidRDefault="003265F0">
              <w:pPr>
                <w:divId w:val="1847161488"/>
                <w:rPr>
                  <w:noProof/>
                </w:rPr>
              </w:pPr>
            </w:p>
            <w:p w14:paraId="2676DA91" w14:textId="48CED124" w:rsidR="00AC18AD" w:rsidRDefault="00AC18AD">
              <w:r>
                <w:rPr>
                  <w:b/>
                  <w:bCs/>
                </w:rPr>
                <w:fldChar w:fldCharType="end"/>
              </w:r>
            </w:p>
          </w:sdtContent>
        </w:sdt>
      </w:sdtContent>
    </w:sdt>
    <w:p w14:paraId="1EEF47B6" w14:textId="0AA75DE1" w:rsidR="00B26B83" w:rsidRPr="0027251A" w:rsidRDefault="00B26B83" w:rsidP="00AC18AD">
      <w:pPr>
        <w:spacing w:after="0"/>
        <w:jc w:val="left"/>
      </w:pPr>
    </w:p>
    <w:sectPr w:rsidR="00B26B83" w:rsidRPr="0027251A" w:rsidSect="00BB528F">
      <w:headerReference w:type="even" r:id="rId55"/>
      <w:headerReference w:type="default" r:id="rId56"/>
      <w:footerReference w:type="even" r:id="rId57"/>
      <w:footerReference w:type="default" r:id="rId58"/>
      <w:headerReference w:type="first" r:id="rId59"/>
      <w:footerReference w:type="first" r:id="rId60"/>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ABEC7" w14:textId="77777777" w:rsidR="00EB7E04" w:rsidRPr="00967562" w:rsidRDefault="00EB7E04">
      <w:r w:rsidRPr="00967562">
        <w:separator/>
      </w:r>
    </w:p>
  </w:endnote>
  <w:endnote w:type="continuationSeparator" w:id="0">
    <w:p w14:paraId="1A7C291F" w14:textId="77777777" w:rsidR="00EB7E04" w:rsidRPr="00967562" w:rsidRDefault="00EB7E04">
      <w:r w:rsidRPr="009675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Pr="00967562" w:rsidRDefault="00A96671">
    <w:pPr>
      <w:pStyle w:val="Fuzeile"/>
      <w:framePr w:wrap="around" w:vAnchor="text" w:hAnchor="margin" w:xAlign="center" w:y="1"/>
      <w:rPr>
        <w:rStyle w:val="Seitenzahl"/>
      </w:rPr>
    </w:pPr>
    <w:r w:rsidRPr="00967562">
      <w:rPr>
        <w:rStyle w:val="Seitenzahl"/>
      </w:rPr>
      <w:fldChar w:fldCharType="begin"/>
    </w:r>
    <w:r w:rsidRPr="00967562">
      <w:rPr>
        <w:rStyle w:val="Seitenzahl"/>
      </w:rPr>
      <w:instrText xml:space="preserve">PAGE  </w:instrText>
    </w:r>
    <w:r w:rsidRPr="00967562">
      <w:rPr>
        <w:rStyle w:val="Seitenzahl"/>
      </w:rPr>
      <w:fldChar w:fldCharType="end"/>
    </w:r>
  </w:p>
  <w:p w14:paraId="041E3279" w14:textId="77777777" w:rsidR="00A96671" w:rsidRPr="00967562"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Pr="00967562" w:rsidRDefault="00A96671">
    <w:pPr>
      <w:pStyle w:val="Fuzeile"/>
      <w:framePr w:wrap="around" w:vAnchor="text" w:hAnchor="margin" w:xAlign="center" w:y="48"/>
      <w:rPr>
        <w:rStyle w:val="Seitenzahl"/>
      </w:rPr>
    </w:pPr>
    <w:r w:rsidRPr="00967562">
      <w:rPr>
        <w:rStyle w:val="Seitenzahl"/>
      </w:rPr>
      <w:t xml:space="preserve">- </w:t>
    </w:r>
    <w:r w:rsidRPr="00967562">
      <w:rPr>
        <w:rStyle w:val="Seitenzahl"/>
      </w:rPr>
      <w:fldChar w:fldCharType="begin"/>
    </w:r>
    <w:r w:rsidRPr="00967562">
      <w:rPr>
        <w:rStyle w:val="Seitenzahl"/>
      </w:rPr>
      <w:instrText xml:space="preserve">PAGE  </w:instrText>
    </w:r>
    <w:r w:rsidRPr="00967562">
      <w:rPr>
        <w:rStyle w:val="Seitenzahl"/>
      </w:rPr>
      <w:fldChar w:fldCharType="separate"/>
    </w:r>
    <w:r w:rsidRPr="00967562">
      <w:rPr>
        <w:rStyle w:val="Seitenzahl"/>
      </w:rPr>
      <w:t>2</w:t>
    </w:r>
    <w:r w:rsidRPr="00967562">
      <w:rPr>
        <w:rStyle w:val="Seitenzahl"/>
      </w:rPr>
      <w:fldChar w:fldCharType="end"/>
    </w:r>
    <w:r w:rsidRPr="00967562">
      <w:rPr>
        <w:rStyle w:val="Seitenzahl"/>
      </w:rPr>
      <w:t xml:space="preserve"> -</w:t>
    </w:r>
  </w:p>
  <w:p w14:paraId="4A8F52AB" w14:textId="77777777" w:rsidR="00A96671" w:rsidRPr="00967562"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Pr="00967562" w:rsidRDefault="00BB528F">
    <w:pPr>
      <w:pStyle w:val="Fuzeile"/>
      <w:jc w:val="center"/>
    </w:pPr>
    <w:r w:rsidRPr="00967562">
      <w:fldChar w:fldCharType="begin"/>
    </w:r>
    <w:r w:rsidRPr="00967562">
      <w:instrText>PAGE   \* MERGEFORMAT</w:instrText>
    </w:r>
    <w:r w:rsidRPr="00967562">
      <w:fldChar w:fldCharType="separate"/>
    </w:r>
    <w:r w:rsidRPr="00967562">
      <w:t>2</w:t>
    </w:r>
    <w:r w:rsidRPr="00967562">
      <w:fldChar w:fldCharType="end"/>
    </w:r>
  </w:p>
  <w:p w14:paraId="434B2C25" w14:textId="77777777" w:rsidR="00BB528F" w:rsidRPr="00967562"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F71C66" w14:textId="77777777" w:rsidR="00EB7E04" w:rsidRPr="00967562" w:rsidRDefault="00EB7E04">
      <w:r w:rsidRPr="00967562">
        <w:separator/>
      </w:r>
    </w:p>
  </w:footnote>
  <w:footnote w:type="continuationSeparator" w:id="0">
    <w:p w14:paraId="2D8996DE" w14:textId="77777777" w:rsidR="00EB7E04" w:rsidRPr="00967562" w:rsidRDefault="00EB7E04">
      <w:r w:rsidRPr="009675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Pr="00967562"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967562" w:rsidRDefault="007C1306" w:rsidP="007D7513">
    <w:pPr>
      <w:pStyle w:val="Kopfzeile"/>
      <w:tabs>
        <w:tab w:val="clear" w:pos="4153"/>
        <w:tab w:val="clear" w:pos="8306"/>
        <w:tab w:val="left" w:pos="1092"/>
      </w:tabs>
      <w:ind w:right="-143"/>
      <w:rPr>
        <w:i/>
        <w:iCs/>
      </w:rPr>
    </w:pPr>
    <w:r w:rsidRPr="00967562">
      <w:rPr>
        <w:i/>
        <w:iCs/>
        <w:noProof/>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2E477C18" w:rsidR="007C1306" w:rsidRPr="00967562" w:rsidRDefault="00951876" w:rsidP="007C1306">
                          <w:pPr>
                            <w:jc w:val="right"/>
                          </w:pPr>
                          <w:r>
                            <w:rPr>
                              <w:i/>
                              <w:iCs/>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2E477C18" w:rsidR="007C1306" w:rsidRPr="00967562" w:rsidRDefault="00951876" w:rsidP="007C1306">
                    <w:pPr>
                      <w:jc w:val="right"/>
                    </w:pPr>
                    <w:r>
                      <w:rPr>
                        <w:i/>
                        <w:iCs/>
                      </w:rPr>
                      <w:t>Final Project</w:t>
                    </w:r>
                  </w:p>
                </w:txbxContent>
              </v:textbox>
            </v:shape>
          </w:pict>
        </mc:Fallback>
      </mc:AlternateContent>
    </w:r>
    <w:r w:rsidRPr="00967562">
      <w:rPr>
        <w:i/>
        <w:iCs/>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Pr="00967562" w:rsidRDefault="001B2C21" w:rsidP="00BB528F">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t>Final Project</w:t>
    </w:r>
  </w:p>
  <w:p w14:paraId="233CC12F" w14:textId="590E0D9D" w:rsidR="00A96671" w:rsidRPr="00967562" w:rsidRDefault="007C1306" w:rsidP="007C1306">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fldChar w:fldCharType="begin"/>
    </w:r>
    <w:r w:rsidRPr="00967562">
      <w:rPr>
        <w:rFonts w:ascii="Times New Roman" w:hAnsi="Times New Roman"/>
        <w:b w:val="0"/>
        <w:bCs/>
        <w:sz w:val="24"/>
        <w:szCs w:val="24"/>
      </w:rPr>
      <w:instrText xml:space="preserve"> DATE \@ "dd.MM.yyyy" </w:instrText>
    </w:r>
    <w:r w:rsidRPr="00967562">
      <w:rPr>
        <w:rFonts w:ascii="Times New Roman" w:hAnsi="Times New Roman"/>
        <w:b w:val="0"/>
        <w:bCs/>
        <w:sz w:val="24"/>
        <w:szCs w:val="24"/>
      </w:rPr>
      <w:fldChar w:fldCharType="separate"/>
    </w:r>
    <w:r w:rsidR="00A417BB">
      <w:rPr>
        <w:rFonts w:ascii="Times New Roman" w:hAnsi="Times New Roman"/>
        <w:b w:val="0"/>
        <w:bCs/>
        <w:noProof/>
        <w:sz w:val="24"/>
        <w:szCs w:val="24"/>
      </w:rPr>
      <w:t>20.11.2024</w:t>
    </w:r>
    <w:r w:rsidRPr="00967562">
      <w:rPr>
        <w:rFonts w:ascii="Times New Roman" w:hAnsi="Times New Roman"/>
        <w:b w:val="0"/>
        <w:bCs/>
        <w:sz w:val="24"/>
        <w:szCs w:val="24"/>
      </w:rPr>
      <w:fldChar w:fldCharType="end"/>
    </w:r>
  </w:p>
  <w:p w14:paraId="6CCBF1A7" w14:textId="77777777" w:rsidR="00A96671" w:rsidRPr="00967562" w:rsidRDefault="00BB528F" w:rsidP="00BB528F">
    <w:pPr>
      <w:pStyle w:val="Kopfzeile"/>
      <w:ind w:right="-285"/>
      <w:jc w:val="left"/>
      <w:rPr>
        <w:szCs w:val="24"/>
      </w:rPr>
    </w:pPr>
    <w:r w:rsidRPr="00967562">
      <w:rPr>
        <w:szCs w:val="24"/>
      </w:rPr>
      <w:t>HÁSKÓLI ÍSLANDS</w:t>
    </w:r>
  </w:p>
  <w:p w14:paraId="67027BBE" w14:textId="7AEF4B59" w:rsidR="00BB528F" w:rsidRPr="00967562" w:rsidRDefault="001B2C21" w:rsidP="00BB528F">
    <w:pPr>
      <w:pStyle w:val="Kopfzeile"/>
      <w:ind w:right="-285"/>
      <w:jc w:val="left"/>
      <w:rPr>
        <w:szCs w:val="24"/>
      </w:rPr>
    </w:pPr>
    <w:r w:rsidRPr="00967562">
      <w:rPr>
        <w:szCs w:val="24"/>
      </w:rPr>
      <w:t xml:space="preserve">Design </w:t>
    </w:r>
    <w:r w:rsidR="003F2FD8" w:rsidRPr="00967562">
      <w:rPr>
        <w:szCs w:val="24"/>
      </w:rPr>
      <w:t>Optimization</w:t>
    </w:r>
    <w:r w:rsidRPr="00967562">
      <w:rPr>
        <w:szCs w:val="24"/>
      </w:rPr>
      <w:t xml:space="preserve"> (VÉL 113F)</w:t>
    </w:r>
  </w:p>
  <w:p w14:paraId="65520D66" w14:textId="6BB5832F" w:rsidR="00A96671" w:rsidRPr="00967562" w:rsidRDefault="00A96671">
    <w:pPr>
      <w:pStyle w:val="Kopfzeile"/>
      <w:ind w:right="-143"/>
    </w:pPr>
    <w:r w:rsidRPr="0096756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37.4pt;height:35.3pt;visibility:visible;mso-wrap-style:square" o:bullet="t">
        <v:imagedata r:id="rId1" o:title=""/>
      </v:shape>
    </w:pict>
  </w:numPicBullet>
  <w:numPicBullet w:numPicBulletId="1">
    <w:pict>
      <v:shape id="_x0000_i1246" type="#_x0000_t75" style="width:75.2pt;height:35.3pt;visibility:visible;mso-wrap-style:square" o:bullet="t">
        <v:imagedata r:id="rId2" o:title=""/>
      </v:shape>
    </w:pict>
  </w:numPicBullet>
  <w:numPicBullet w:numPicBulletId="2">
    <w:pict>
      <v:shape id="_x0000_i1247" type="#_x0000_t75" style="width:76.6pt;height:35.3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2572"/>
    <w:rsid w:val="000433E5"/>
    <w:rsid w:val="00047CF3"/>
    <w:rsid w:val="000550A6"/>
    <w:rsid w:val="000677C1"/>
    <w:rsid w:val="00076E52"/>
    <w:rsid w:val="000775D6"/>
    <w:rsid w:val="0009434B"/>
    <w:rsid w:val="000B2EA2"/>
    <w:rsid w:val="000B42C4"/>
    <w:rsid w:val="000E250D"/>
    <w:rsid w:val="00103BFC"/>
    <w:rsid w:val="0010441B"/>
    <w:rsid w:val="001568DF"/>
    <w:rsid w:val="0018141B"/>
    <w:rsid w:val="001A1BA1"/>
    <w:rsid w:val="001B1BB1"/>
    <w:rsid w:val="001B2C21"/>
    <w:rsid w:val="001C08D3"/>
    <w:rsid w:val="001C773B"/>
    <w:rsid w:val="001E21EA"/>
    <w:rsid w:val="001E3406"/>
    <w:rsid w:val="001E35E3"/>
    <w:rsid w:val="001E691C"/>
    <w:rsid w:val="001F2182"/>
    <w:rsid w:val="00217955"/>
    <w:rsid w:val="00225C54"/>
    <w:rsid w:val="00241816"/>
    <w:rsid w:val="00255B56"/>
    <w:rsid w:val="00261148"/>
    <w:rsid w:val="00261EBD"/>
    <w:rsid w:val="00263DCA"/>
    <w:rsid w:val="0027251A"/>
    <w:rsid w:val="0028144C"/>
    <w:rsid w:val="002B22D1"/>
    <w:rsid w:val="002C2104"/>
    <w:rsid w:val="002C748E"/>
    <w:rsid w:val="002C7997"/>
    <w:rsid w:val="002D1735"/>
    <w:rsid w:val="002D7592"/>
    <w:rsid w:val="002F4386"/>
    <w:rsid w:val="00304177"/>
    <w:rsid w:val="00313622"/>
    <w:rsid w:val="00315CA4"/>
    <w:rsid w:val="00316513"/>
    <w:rsid w:val="003220F5"/>
    <w:rsid w:val="00323FD3"/>
    <w:rsid w:val="003265F0"/>
    <w:rsid w:val="0033501D"/>
    <w:rsid w:val="00352531"/>
    <w:rsid w:val="00375EDF"/>
    <w:rsid w:val="00375F2D"/>
    <w:rsid w:val="003901FC"/>
    <w:rsid w:val="00392A2D"/>
    <w:rsid w:val="003C4817"/>
    <w:rsid w:val="003C5E26"/>
    <w:rsid w:val="003E360C"/>
    <w:rsid w:val="003F2FD8"/>
    <w:rsid w:val="003F3C5F"/>
    <w:rsid w:val="004005B3"/>
    <w:rsid w:val="004008D9"/>
    <w:rsid w:val="00403B3B"/>
    <w:rsid w:val="0041002F"/>
    <w:rsid w:val="00433D56"/>
    <w:rsid w:val="00435240"/>
    <w:rsid w:val="00442394"/>
    <w:rsid w:val="00460CC8"/>
    <w:rsid w:val="0047260C"/>
    <w:rsid w:val="00472B35"/>
    <w:rsid w:val="00485A2F"/>
    <w:rsid w:val="00490BDD"/>
    <w:rsid w:val="004966FD"/>
    <w:rsid w:val="004A1CD9"/>
    <w:rsid w:val="004A3C36"/>
    <w:rsid w:val="004A618F"/>
    <w:rsid w:val="004B22EB"/>
    <w:rsid w:val="004B7D0E"/>
    <w:rsid w:val="004B7F65"/>
    <w:rsid w:val="004C2B79"/>
    <w:rsid w:val="004F151C"/>
    <w:rsid w:val="00514217"/>
    <w:rsid w:val="005238D2"/>
    <w:rsid w:val="00530A2B"/>
    <w:rsid w:val="00532A2A"/>
    <w:rsid w:val="005409A7"/>
    <w:rsid w:val="00540B03"/>
    <w:rsid w:val="005436D2"/>
    <w:rsid w:val="00550347"/>
    <w:rsid w:val="00556978"/>
    <w:rsid w:val="00566572"/>
    <w:rsid w:val="00576A84"/>
    <w:rsid w:val="005964A5"/>
    <w:rsid w:val="005A6B41"/>
    <w:rsid w:val="005A7A64"/>
    <w:rsid w:val="005B4EE0"/>
    <w:rsid w:val="005B6F4D"/>
    <w:rsid w:val="005D576B"/>
    <w:rsid w:val="005E484B"/>
    <w:rsid w:val="006010AF"/>
    <w:rsid w:val="006121C8"/>
    <w:rsid w:val="00613A83"/>
    <w:rsid w:val="00615357"/>
    <w:rsid w:val="0061585A"/>
    <w:rsid w:val="00621401"/>
    <w:rsid w:val="00621980"/>
    <w:rsid w:val="006317C4"/>
    <w:rsid w:val="006749C3"/>
    <w:rsid w:val="0068739D"/>
    <w:rsid w:val="006B57A2"/>
    <w:rsid w:val="006D6EA9"/>
    <w:rsid w:val="006E3937"/>
    <w:rsid w:val="006F67CB"/>
    <w:rsid w:val="007013D6"/>
    <w:rsid w:val="00707EDF"/>
    <w:rsid w:val="00710830"/>
    <w:rsid w:val="007148EF"/>
    <w:rsid w:val="00723B57"/>
    <w:rsid w:val="007255EB"/>
    <w:rsid w:val="00735C3B"/>
    <w:rsid w:val="007823C8"/>
    <w:rsid w:val="00786280"/>
    <w:rsid w:val="007A308C"/>
    <w:rsid w:val="007A6DA3"/>
    <w:rsid w:val="007B3EE3"/>
    <w:rsid w:val="007C1306"/>
    <w:rsid w:val="007C3A63"/>
    <w:rsid w:val="007D7513"/>
    <w:rsid w:val="007E5A5C"/>
    <w:rsid w:val="007F0BFB"/>
    <w:rsid w:val="00844436"/>
    <w:rsid w:val="0085125F"/>
    <w:rsid w:val="00851D8B"/>
    <w:rsid w:val="00876098"/>
    <w:rsid w:val="00886BE5"/>
    <w:rsid w:val="00890951"/>
    <w:rsid w:val="008964A5"/>
    <w:rsid w:val="008A706A"/>
    <w:rsid w:val="008B3D6C"/>
    <w:rsid w:val="008B602A"/>
    <w:rsid w:val="008C4401"/>
    <w:rsid w:val="008C4751"/>
    <w:rsid w:val="008F20CE"/>
    <w:rsid w:val="009010EF"/>
    <w:rsid w:val="009048DE"/>
    <w:rsid w:val="009074A9"/>
    <w:rsid w:val="0094655B"/>
    <w:rsid w:val="00951876"/>
    <w:rsid w:val="00961FD8"/>
    <w:rsid w:val="00964727"/>
    <w:rsid w:val="00967562"/>
    <w:rsid w:val="00984769"/>
    <w:rsid w:val="00985286"/>
    <w:rsid w:val="00987E04"/>
    <w:rsid w:val="00990422"/>
    <w:rsid w:val="009968A4"/>
    <w:rsid w:val="009A0355"/>
    <w:rsid w:val="009A15DE"/>
    <w:rsid w:val="009A29C9"/>
    <w:rsid w:val="009B4809"/>
    <w:rsid w:val="009C1963"/>
    <w:rsid w:val="009C51EE"/>
    <w:rsid w:val="009D3DE5"/>
    <w:rsid w:val="00A14301"/>
    <w:rsid w:val="00A21052"/>
    <w:rsid w:val="00A21516"/>
    <w:rsid w:val="00A30443"/>
    <w:rsid w:val="00A35255"/>
    <w:rsid w:val="00A417BB"/>
    <w:rsid w:val="00A42A9B"/>
    <w:rsid w:val="00A707CE"/>
    <w:rsid w:val="00A7223F"/>
    <w:rsid w:val="00A96671"/>
    <w:rsid w:val="00AC18AD"/>
    <w:rsid w:val="00AE554A"/>
    <w:rsid w:val="00AF4E4C"/>
    <w:rsid w:val="00B02D7C"/>
    <w:rsid w:val="00B21B57"/>
    <w:rsid w:val="00B22A04"/>
    <w:rsid w:val="00B26B83"/>
    <w:rsid w:val="00B449A2"/>
    <w:rsid w:val="00B513CB"/>
    <w:rsid w:val="00B97665"/>
    <w:rsid w:val="00BB528F"/>
    <w:rsid w:val="00BD5151"/>
    <w:rsid w:val="00BF0302"/>
    <w:rsid w:val="00C04601"/>
    <w:rsid w:val="00C06EF9"/>
    <w:rsid w:val="00C070DF"/>
    <w:rsid w:val="00C20FEA"/>
    <w:rsid w:val="00C27CE7"/>
    <w:rsid w:val="00C335DF"/>
    <w:rsid w:val="00C56649"/>
    <w:rsid w:val="00C66567"/>
    <w:rsid w:val="00C7502E"/>
    <w:rsid w:val="00C801A3"/>
    <w:rsid w:val="00C913EE"/>
    <w:rsid w:val="00C925B6"/>
    <w:rsid w:val="00CC02F7"/>
    <w:rsid w:val="00CC087C"/>
    <w:rsid w:val="00CC45B2"/>
    <w:rsid w:val="00CC7F3E"/>
    <w:rsid w:val="00CD4B99"/>
    <w:rsid w:val="00D1694E"/>
    <w:rsid w:val="00D22BAD"/>
    <w:rsid w:val="00D647FC"/>
    <w:rsid w:val="00D64E5D"/>
    <w:rsid w:val="00D65DFC"/>
    <w:rsid w:val="00D860FA"/>
    <w:rsid w:val="00D8613D"/>
    <w:rsid w:val="00D96F24"/>
    <w:rsid w:val="00DA54BB"/>
    <w:rsid w:val="00DB07B5"/>
    <w:rsid w:val="00DD0982"/>
    <w:rsid w:val="00DE7905"/>
    <w:rsid w:val="00DF426D"/>
    <w:rsid w:val="00DF7893"/>
    <w:rsid w:val="00E10480"/>
    <w:rsid w:val="00E23E3B"/>
    <w:rsid w:val="00E32EF7"/>
    <w:rsid w:val="00E34597"/>
    <w:rsid w:val="00E563D2"/>
    <w:rsid w:val="00E64923"/>
    <w:rsid w:val="00E742D6"/>
    <w:rsid w:val="00E745F9"/>
    <w:rsid w:val="00E8169B"/>
    <w:rsid w:val="00E926A8"/>
    <w:rsid w:val="00EA1001"/>
    <w:rsid w:val="00EA62BF"/>
    <w:rsid w:val="00EB011A"/>
    <w:rsid w:val="00EB7E04"/>
    <w:rsid w:val="00ED6E8C"/>
    <w:rsid w:val="00EE5178"/>
    <w:rsid w:val="00EF774B"/>
    <w:rsid w:val="00F11212"/>
    <w:rsid w:val="00F144B6"/>
    <w:rsid w:val="00F51EEB"/>
    <w:rsid w:val="00F52972"/>
    <w:rsid w:val="00F64877"/>
    <w:rsid w:val="00F65110"/>
    <w:rsid w:val="00F900DA"/>
    <w:rsid w:val="00FA0A29"/>
    <w:rsid w:val="00FA6421"/>
    <w:rsid w:val="00FB2050"/>
    <w:rsid w:val="00FB6A3A"/>
    <w:rsid w:val="00FC208B"/>
    <w:rsid w:val="00FD23BE"/>
    <w:rsid w:val="00FE3D97"/>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A308C"/>
    <w:pPr>
      <w:spacing w:after="60"/>
      <w:jc w:val="both"/>
    </w:pPr>
    <w:rPr>
      <w:sz w:val="24"/>
      <w:lang w:val="en-US"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FE3D97"/>
    <w:rPr>
      <w:color w:val="954F72" w:themeColor="followedHyperlink"/>
      <w:u w:val="single"/>
    </w:rPr>
  </w:style>
  <w:style w:type="table" w:styleId="EinfacheTabelle1">
    <w:name w:val="Plain Table 1"/>
    <w:basedOn w:val="NormaleTabelle"/>
    <w:uiPriority w:val="41"/>
    <w:rsid w:val="00CC02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99">
      <w:bodyDiv w:val="1"/>
      <w:marLeft w:val="0"/>
      <w:marRight w:val="0"/>
      <w:marTop w:val="0"/>
      <w:marBottom w:val="0"/>
      <w:divBdr>
        <w:top w:val="none" w:sz="0" w:space="0" w:color="auto"/>
        <w:left w:val="none" w:sz="0" w:space="0" w:color="auto"/>
        <w:bottom w:val="none" w:sz="0" w:space="0" w:color="auto"/>
        <w:right w:val="none" w:sz="0" w:space="0" w:color="auto"/>
      </w:divBdr>
    </w:div>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23761179">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28406387">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33790537">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73127285">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49018320">
      <w:bodyDiv w:val="1"/>
      <w:marLeft w:val="0"/>
      <w:marRight w:val="0"/>
      <w:marTop w:val="0"/>
      <w:marBottom w:val="0"/>
      <w:divBdr>
        <w:top w:val="none" w:sz="0" w:space="0" w:color="auto"/>
        <w:left w:val="none" w:sz="0" w:space="0" w:color="auto"/>
        <w:bottom w:val="none" w:sz="0" w:space="0" w:color="auto"/>
        <w:right w:val="none" w:sz="0" w:space="0" w:color="auto"/>
      </w:divBdr>
    </w:div>
    <w:div w:id="66069207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1592809">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07168667">
      <w:bodyDiv w:val="1"/>
      <w:marLeft w:val="0"/>
      <w:marRight w:val="0"/>
      <w:marTop w:val="0"/>
      <w:marBottom w:val="0"/>
      <w:divBdr>
        <w:top w:val="none" w:sz="0" w:space="0" w:color="auto"/>
        <w:left w:val="none" w:sz="0" w:space="0" w:color="auto"/>
        <w:bottom w:val="none" w:sz="0" w:space="0" w:color="auto"/>
        <w:right w:val="none" w:sz="0" w:space="0" w:color="auto"/>
      </w:divBdr>
    </w:div>
    <w:div w:id="1026907012">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47614751">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09899898">
      <w:bodyDiv w:val="1"/>
      <w:marLeft w:val="0"/>
      <w:marRight w:val="0"/>
      <w:marTop w:val="0"/>
      <w:marBottom w:val="0"/>
      <w:divBdr>
        <w:top w:val="none" w:sz="0" w:space="0" w:color="auto"/>
        <w:left w:val="none" w:sz="0" w:space="0" w:color="auto"/>
        <w:bottom w:val="none" w:sz="0" w:space="0" w:color="auto"/>
        <w:right w:val="none" w:sz="0" w:space="0" w:color="auto"/>
      </w:divBdr>
    </w:div>
    <w:div w:id="1361777221">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4420069">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563103211">
      <w:bodyDiv w:val="1"/>
      <w:marLeft w:val="0"/>
      <w:marRight w:val="0"/>
      <w:marTop w:val="0"/>
      <w:marBottom w:val="0"/>
      <w:divBdr>
        <w:top w:val="none" w:sz="0" w:space="0" w:color="auto"/>
        <w:left w:val="none" w:sz="0" w:space="0" w:color="auto"/>
        <w:bottom w:val="none" w:sz="0" w:space="0" w:color="auto"/>
        <w:right w:val="none" w:sz="0" w:space="0" w:color="auto"/>
      </w:divBdr>
    </w:div>
    <w:div w:id="1601520963">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796219588">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847161488">
      <w:bodyDiv w:val="1"/>
      <w:marLeft w:val="0"/>
      <w:marRight w:val="0"/>
      <w:marTop w:val="0"/>
      <w:marBottom w:val="0"/>
      <w:divBdr>
        <w:top w:val="none" w:sz="0" w:space="0" w:color="auto"/>
        <w:left w:val="none" w:sz="0" w:space="0" w:color="auto"/>
        <w:bottom w:val="none" w:sz="0" w:space="0" w:color="auto"/>
        <w:right w:val="none" w:sz="0" w:space="0" w:color="auto"/>
      </w:divBdr>
    </w:div>
    <w:div w:id="1848864904">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34842963">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header" Target="header2.xml"/><Relationship Id="rId8" Type="http://schemas.openxmlformats.org/officeDocument/2006/relationships/hyperlink" Target="https://github.com/LMerbecks/PV-Power-Matching" TargetMode="Externa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59" Type="http://schemas.openxmlformats.org/officeDocument/2006/relationships/header" Target="head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sv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
    <b:Tag>Sta24</b:Tag>
    <b:SourceType>InternetSite</b:SourceType>
    <b:Guid>{CEE869DD-FC91-4685-812E-CF06E9D59B78}</b:Guid>
    <b:Title>Erdgas- und Stromdurchschnittspreise</b:Title>
    <b:Year>2024</b:Year>
    <b:LCID>en-US</b:LCID>
    <b:Author>
      <b:Author>
        <b:Corporate>Statistisches Bundesamt (Destatis)</b:Corporate>
      </b:Author>
    </b:Author>
    <b:YearAccessed>2024</b:YearAccessed>
    <b:MonthAccessed>November</b:MonthAccessed>
    <b:DayAccessed>18</b:DayAccessed>
    <b:URL>https://www.destatis.de/DE/Themen/Wirtschaft/Preise/Erdgas-Strom-DurchschnittsPreise/_inhalt.html</b:URL>
    <b:RefOrder>8</b:RefOrder>
  </b:Source>
  <b:Source>
    <b:Tag>Jón242</b:Tag>
    <b:SourceType>Misc</b:SourceType>
    <b:Guid>{CA80AF5A-EFDB-4A05-92C1-33CB189BE8A1}</b:Guid>
    <b:Title>GA_Module_v6</b:Title>
    <b:Year>2024</b:Year>
    <b:City>Reykjavík</b:City>
    <b:LCID>en-US</b:LCID>
    <b:Author>
      <b:Author>
        <b:NameList>
          <b:Person>
            <b:Last>Jónsson</b:Last>
            <b:First>M.Þ.</b:First>
          </b:Person>
        </b:NameList>
      </b:Author>
    </b:Author>
    <b:RefOrder>10</b:RefOrder>
  </b:Source>
  <b:Source>
    <b:Tag>Bun24</b:Tag>
    <b:SourceType>InternetSite</b:SourceType>
    <b:Guid>{88E08C5A-E4CE-4C5D-A8E3-6FBE27C55CA5}</b:Guid>
    <b:Author>
      <b:Author>
        <b:Corporate>Bundesnetzagentur</b:Corporate>
      </b:Author>
    </b:Author>
    <b:Title>EEG-Förderung und -Fördersätze</b:Title>
    <b:Year>2024</b:Year>
    <b:YearAccessed>2024</b:YearAccessed>
    <b:MonthAccessed>November</b:MonthAccessed>
    <b:DayAccessed>18</b:DayAccessed>
    <b:URL>https://www.bundesnetzagentur.de/DE/Fachthemen/ElektrizitaetundGas/ErneuerbareEnergien/EEG_Foerderung/start.html</b:URL>
    <b:LCID>en-US</b:LCID>
    <b:RefOrder>9</b:RefOrder>
  </b:Source>
  <b:Source>
    <b:Tag>Sta241</b:Tag>
    <b:SourceType>InternetSite</b:SourceType>
    <b:Guid>{9A77C5A9-A443-463C-B551-ABC7FCDBB7F4}</b:Guid>
    <b:Title>Statistischer Bericht - Daten zur Energiepreisentwicklung - September 2024</b:Title>
    <b:Year>2024</b:Year>
    <b:LCID>en-US</b:LCID>
    <b:Author>
      <b:Author>
        <b:Corporate>Statistisches Bundesamt (Destatis)</b:Corporate>
      </b:Author>
    </b:Author>
    <b:Month>October</b:Month>
    <b:Day>31</b:Day>
    <b:YearAccessed>2024</b:YearAccessed>
    <b:MonthAccessed>November</b:MonthAccessed>
    <b:DayAccessed>19</b:DayAccessed>
    <b:URL>https://www.destatis.de/DE/Themen/Wirtschaft/Preise/Publikationen/Energiepreise/statistischer-bericht-energiepreisentwicklung-5619001.html?nn=214072</b:URL>
    <b:RefOrder>11</b:RefOrder>
  </b:Source>
</b:Sources>
</file>

<file path=customXml/itemProps1.xml><?xml version="1.0" encoding="utf-8"?>
<ds:datastoreItem xmlns:ds="http://schemas.openxmlformats.org/officeDocument/2006/customXml" ds:itemID="{8F014F2E-4DDF-4C77-A7A7-BE34CF6CC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24</Pages>
  <Words>4863</Words>
  <Characters>30638</Characters>
  <Application>Microsoft Office Word</Application>
  <DocSecurity>0</DocSecurity>
  <Lines>255</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35431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111</cp:revision>
  <cp:lastPrinted>2024-11-20T14:41:00Z</cp:lastPrinted>
  <dcterms:created xsi:type="dcterms:W3CDTF">2024-08-23T17:35:00Z</dcterms:created>
  <dcterms:modified xsi:type="dcterms:W3CDTF">2024-11-20T14:42:00Z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